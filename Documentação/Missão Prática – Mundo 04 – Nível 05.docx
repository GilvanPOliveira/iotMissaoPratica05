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6BDFE" w14:textId="02A2443D" w:rsidR="003A2B1E" w:rsidRPr="00B24598" w:rsidRDefault="00B5661F" w:rsidP="00B24598">
      <w:pPr>
        <w:pStyle w:val="SemEspaamento"/>
        <w:spacing w:line="360" w:lineRule="auto"/>
        <w:jc w:val="center"/>
        <w:rPr>
          <w:rStyle w:val="Forte"/>
          <w:rFonts w:ascii="Arial" w:hAnsi="Arial" w:cs="Arial"/>
          <w:sz w:val="28"/>
          <w:szCs w:val="28"/>
          <w:lang w:val="pt-BR"/>
        </w:rPr>
      </w:pPr>
      <w:r w:rsidRPr="00B24598">
        <w:rPr>
          <w:rStyle w:val="Forte"/>
          <w:rFonts w:ascii="Arial" w:hAnsi="Arial" w:cs="Arial"/>
          <w:sz w:val="28"/>
          <w:szCs w:val="28"/>
          <w:lang w:val="pt-BR"/>
        </w:rPr>
        <w:t xml:space="preserve">Missão Prática – </w:t>
      </w:r>
      <w:r w:rsidR="00B24598" w:rsidRPr="00B24598">
        <w:rPr>
          <w:rStyle w:val="Forte"/>
          <w:rFonts w:ascii="Arial" w:hAnsi="Arial" w:cs="Arial"/>
          <w:sz w:val="28"/>
          <w:szCs w:val="28"/>
          <w:lang w:val="pt-BR"/>
        </w:rPr>
        <w:t>Mundo 04 – Nível 0</w:t>
      </w:r>
      <w:r w:rsidR="00C04046">
        <w:rPr>
          <w:rStyle w:val="Forte"/>
          <w:rFonts w:ascii="Arial" w:hAnsi="Arial" w:cs="Arial"/>
          <w:sz w:val="28"/>
          <w:szCs w:val="28"/>
          <w:lang w:val="pt-BR"/>
        </w:rPr>
        <w:t>5</w:t>
      </w:r>
    </w:p>
    <w:p w14:paraId="6013B79A" w14:textId="77777777" w:rsidR="00EC49FE" w:rsidRPr="00B24598" w:rsidRDefault="00B5661F" w:rsidP="00B24598">
      <w:pPr>
        <w:pStyle w:val="SemEspaamento"/>
        <w:spacing w:line="360" w:lineRule="auto"/>
        <w:jc w:val="center"/>
        <w:rPr>
          <w:rStyle w:val="Forte"/>
          <w:rFonts w:ascii="Arial" w:hAnsi="Arial" w:cs="Arial"/>
          <w:sz w:val="28"/>
          <w:szCs w:val="28"/>
          <w:lang w:val="pt-BR"/>
        </w:rPr>
        <w:sectPr w:rsidR="00EC49FE" w:rsidRPr="00B24598" w:rsidSect="006252F1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568" w:footer="964" w:gutter="0"/>
          <w:pgNumType w:start="101"/>
          <w:cols w:space="454"/>
        </w:sectPr>
      </w:pPr>
      <w:r w:rsidRPr="00B24598">
        <w:rPr>
          <w:rStyle w:val="Forte"/>
          <w:rFonts w:ascii="Arial" w:hAnsi="Arial" w:cs="Arial"/>
          <w:sz w:val="28"/>
          <w:szCs w:val="28"/>
          <w:lang w:val="pt-BR"/>
        </w:rPr>
        <w:t>Gilvan Pereira de Oliveira – 2023.01.53256-6</w:t>
      </w:r>
    </w:p>
    <w:p w14:paraId="6F777239" w14:textId="77777777" w:rsidR="005D2B95" w:rsidRPr="00B24598" w:rsidRDefault="00B5661F" w:rsidP="00B24598">
      <w:pPr>
        <w:pStyle w:val="SemEspaamento"/>
        <w:spacing w:line="360" w:lineRule="auto"/>
        <w:jc w:val="center"/>
        <w:rPr>
          <w:rStyle w:val="Forte"/>
          <w:rFonts w:ascii="Arial" w:hAnsi="Arial" w:cs="Arial"/>
          <w:sz w:val="28"/>
          <w:szCs w:val="28"/>
          <w:lang w:val="pt-BR"/>
        </w:rPr>
      </w:pPr>
      <w:r w:rsidRPr="00B24598">
        <w:rPr>
          <w:rStyle w:val="Forte"/>
          <w:rFonts w:ascii="Arial" w:hAnsi="Arial" w:cs="Arial"/>
          <w:sz w:val="28"/>
          <w:szCs w:val="28"/>
          <w:lang w:val="pt-BR"/>
        </w:rPr>
        <w:t>1197 – POLO CENTRO – SÃO LOURENÇO DA MATA - PE</w:t>
      </w:r>
    </w:p>
    <w:p w14:paraId="5465E865" w14:textId="26208E7C" w:rsidR="00B24598" w:rsidRPr="00B24598" w:rsidRDefault="00043A6E" w:rsidP="00B24598">
      <w:pPr>
        <w:pStyle w:val="SemEspaamento"/>
        <w:spacing w:line="360" w:lineRule="auto"/>
        <w:jc w:val="center"/>
        <w:rPr>
          <w:rStyle w:val="Forte"/>
          <w:rFonts w:ascii="Arial" w:hAnsi="Arial" w:cs="Arial"/>
          <w:sz w:val="28"/>
          <w:szCs w:val="28"/>
          <w:lang w:val="pt-BR"/>
        </w:rPr>
      </w:pPr>
      <w:r w:rsidRPr="00043A6E">
        <w:rPr>
          <w:rStyle w:val="Forte"/>
          <w:rFonts w:ascii="Arial" w:hAnsi="Arial" w:cs="Arial"/>
          <w:sz w:val="28"/>
          <w:szCs w:val="28"/>
          <w:lang w:val="pt-BR"/>
        </w:rPr>
        <w:t>RPG0027 - Vamos interligar as coisas com a nuvem</w:t>
      </w:r>
      <w:r w:rsidR="003A2B1E" w:rsidRPr="00B24598">
        <w:rPr>
          <w:rStyle w:val="Forte"/>
          <w:rFonts w:ascii="Arial" w:hAnsi="Arial" w:cs="Arial"/>
          <w:sz w:val="28"/>
          <w:szCs w:val="28"/>
          <w:lang w:val="pt-BR"/>
        </w:rPr>
        <w:tab/>
      </w:r>
      <w:r w:rsidR="003A2B1E" w:rsidRPr="00B24598">
        <w:rPr>
          <w:rStyle w:val="Forte"/>
          <w:rFonts w:ascii="Arial" w:hAnsi="Arial" w:cs="Arial"/>
          <w:sz w:val="28"/>
          <w:szCs w:val="28"/>
          <w:lang w:val="pt-BR"/>
        </w:rPr>
        <w:tab/>
      </w:r>
      <w:r w:rsidR="00C04046">
        <w:rPr>
          <w:rStyle w:val="Forte"/>
          <w:rFonts w:ascii="Arial" w:hAnsi="Arial" w:cs="Arial"/>
          <w:sz w:val="28"/>
          <w:szCs w:val="28"/>
          <w:lang w:val="pt-BR"/>
        </w:rPr>
        <w:t>!</w:t>
      </w:r>
      <w:r w:rsidR="00B24598" w:rsidRPr="00B24598">
        <w:rPr>
          <w:rStyle w:val="Forte"/>
          <w:rFonts w:ascii="Arial" w:hAnsi="Arial" w:cs="Arial"/>
          <w:sz w:val="28"/>
          <w:szCs w:val="28"/>
          <w:lang w:val="pt-BR"/>
        </w:rPr>
        <w:t xml:space="preserve"> – </w:t>
      </w:r>
      <w:r w:rsidR="003A2B1E" w:rsidRPr="00B24598">
        <w:rPr>
          <w:rStyle w:val="Forte"/>
          <w:rFonts w:ascii="Arial" w:hAnsi="Arial" w:cs="Arial"/>
          <w:sz w:val="28"/>
          <w:szCs w:val="28"/>
          <w:lang w:val="pt-BR"/>
        </w:rPr>
        <w:t xml:space="preserve">9001 </w:t>
      </w:r>
      <w:r w:rsidR="006252F1" w:rsidRPr="00B24598">
        <w:rPr>
          <w:rStyle w:val="Forte"/>
          <w:rFonts w:ascii="Arial" w:hAnsi="Arial" w:cs="Arial"/>
          <w:sz w:val="28"/>
          <w:szCs w:val="28"/>
          <w:lang w:val="pt-BR"/>
        </w:rPr>
        <w:t xml:space="preserve">– </w:t>
      </w:r>
      <w:r w:rsidR="00B5661F" w:rsidRPr="00B24598">
        <w:rPr>
          <w:rStyle w:val="Forte"/>
          <w:rFonts w:ascii="Arial" w:hAnsi="Arial" w:cs="Arial"/>
          <w:sz w:val="28"/>
          <w:szCs w:val="28"/>
          <w:lang w:val="pt-BR"/>
        </w:rPr>
        <w:t>2024.</w:t>
      </w:r>
      <w:r w:rsidR="003A2B1E" w:rsidRPr="00B24598">
        <w:rPr>
          <w:rStyle w:val="Forte"/>
          <w:rFonts w:ascii="Arial" w:hAnsi="Arial" w:cs="Arial"/>
          <w:sz w:val="28"/>
          <w:szCs w:val="28"/>
          <w:lang w:val="pt-BR"/>
        </w:rPr>
        <w:t>2</w:t>
      </w:r>
    </w:p>
    <w:p w14:paraId="649155E9" w14:textId="18BA5996" w:rsidR="00D90B56" w:rsidRPr="00CE3B6A" w:rsidRDefault="00D90B56" w:rsidP="00B24598">
      <w:pPr>
        <w:pStyle w:val="SemEspaamento"/>
        <w:jc w:val="center"/>
        <w:rPr>
          <w:rStyle w:val="Forte"/>
          <w:rFonts w:ascii="Arial" w:hAnsi="Arial" w:cs="Arial"/>
          <w:b w:val="0"/>
          <w:bCs w:val="0"/>
          <w:sz w:val="32"/>
          <w:szCs w:val="32"/>
          <w:lang w:val="pt-BR"/>
        </w:rPr>
      </w:pPr>
      <w:r w:rsidRPr="00B24598">
        <w:rPr>
          <w:rStyle w:val="Forte"/>
          <w:rFonts w:ascii="Arial" w:hAnsi="Arial" w:cs="Arial"/>
          <w:sz w:val="28"/>
          <w:szCs w:val="28"/>
          <w:lang w:val="pt-BR"/>
        </w:rPr>
        <w:t>Repositório GitHub</w:t>
      </w:r>
      <w:r w:rsidR="008A2FD3" w:rsidRPr="00CE3B6A"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  <w:t>:</w:t>
      </w:r>
      <w:r w:rsidR="008A2FD3" w:rsidRPr="00CE3B6A">
        <w:rPr>
          <w:rFonts w:ascii="Arial" w:hAnsi="Arial" w:cs="Arial"/>
          <w:b/>
          <w:bCs/>
          <w:lang w:val="pt-BR"/>
        </w:rPr>
        <w:t xml:space="preserve"> </w:t>
      </w:r>
      <w:hyperlink r:id="rId11" w:history="1">
        <w:r w:rsidR="00CE3B6A" w:rsidRPr="00CE3B6A">
          <w:rPr>
            <w:rStyle w:val="Hyperlink"/>
            <w:rFonts w:ascii="Arial" w:hAnsi="Arial" w:cs="Arial"/>
            <w:b/>
            <w:bCs/>
            <w:lang w:val="pt-BR"/>
          </w:rPr>
          <w:t>GilvanPOliveira/iotMissaoPratica05</w:t>
        </w:r>
      </w:hyperlink>
    </w:p>
    <w:p w14:paraId="3699C913" w14:textId="77777777" w:rsidR="00277A91" w:rsidRDefault="00277A91" w:rsidP="00B24598">
      <w:pPr>
        <w:pStyle w:val="SemEspaamento"/>
        <w:rPr>
          <w:rStyle w:val="Forte"/>
          <w:rFonts w:ascii="Arial" w:hAnsi="Arial" w:cs="Arial"/>
          <w:szCs w:val="24"/>
          <w:lang w:val="pt-BR"/>
        </w:rPr>
      </w:pPr>
    </w:p>
    <w:p w14:paraId="44C3BA4A" w14:textId="77777777" w:rsidR="00B24598" w:rsidRPr="00B24598" w:rsidRDefault="00B24598" w:rsidP="00B24598">
      <w:pPr>
        <w:pStyle w:val="SemEspaamento"/>
        <w:rPr>
          <w:rStyle w:val="Forte"/>
          <w:rFonts w:ascii="Arial" w:hAnsi="Arial" w:cs="Arial"/>
          <w:b w:val="0"/>
          <w:bCs w:val="0"/>
          <w:szCs w:val="24"/>
          <w:lang w:val="pt-BR"/>
        </w:rPr>
      </w:pPr>
    </w:p>
    <w:p w14:paraId="23CE814D" w14:textId="77777777" w:rsidR="003A2B1E" w:rsidRPr="00B24598" w:rsidRDefault="003A2B1E" w:rsidP="00B24598">
      <w:pPr>
        <w:pStyle w:val="SemEspaamento"/>
        <w:rPr>
          <w:rStyle w:val="Forte"/>
          <w:rFonts w:ascii="Arial" w:hAnsi="Arial" w:cs="Arial"/>
          <w:sz w:val="28"/>
          <w:szCs w:val="28"/>
          <w:lang w:val="pt-BR"/>
        </w:rPr>
      </w:pPr>
      <w:r w:rsidRPr="00B24598">
        <w:rPr>
          <w:rStyle w:val="Forte"/>
          <w:rFonts w:ascii="Arial" w:hAnsi="Arial" w:cs="Arial"/>
          <w:sz w:val="28"/>
          <w:szCs w:val="28"/>
          <w:lang w:val="pt-BR"/>
        </w:rPr>
        <w:t>Contextualização</w:t>
      </w:r>
    </w:p>
    <w:p w14:paraId="44432756" w14:textId="77777777" w:rsidR="00B24598" w:rsidRPr="00B24598" w:rsidRDefault="00B24598" w:rsidP="00B24598">
      <w:pPr>
        <w:pStyle w:val="SemEspaamento"/>
        <w:rPr>
          <w:rStyle w:val="Forte"/>
          <w:rFonts w:ascii="Arial" w:hAnsi="Arial" w:cs="Arial"/>
          <w:szCs w:val="24"/>
          <w:lang w:val="pt-BR"/>
        </w:rPr>
      </w:pPr>
    </w:p>
    <w:p w14:paraId="2D7D6847" w14:textId="77777777" w:rsidR="00AA4278" w:rsidRDefault="00B24598" w:rsidP="00AA4278">
      <w:pPr>
        <w:pStyle w:val="SemEspaamento"/>
        <w:rPr>
          <w:lang w:val="pt-BR"/>
        </w:rPr>
      </w:pPr>
      <w:r>
        <w:rPr>
          <w:rStyle w:val="Forte"/>
          <w:rFonts w:ascii="Arial" w:hAnsi="Arial" w:cs="Arial"/>
          <w:szCs w:val="24"/>
          <w:lang w:val="pt-BR"/>
        </w:rPr>
        <w:tab/>
      </w:r>
      <w:r w:rsidR="00CE3B6A" w:rsidRPr="00CE3B6A">
        <w:rPr>
          <w:rFonts w:ascii="Arial" w:hAnsi="Arial" w:cs="Arial"/>
          <w:szCs w:val="24"/>
          <w:lang w:val="pt-BR"/>
        </w:rPr>
        <w:t>Nesta Missão Prática você aprenderá a visualizar dados em tempo real provenientes de sensores conectados ao seu hub IoT. Isso será realizado por meio da execução de um aplicativo web Node.js em seu computador local. Após a configuração bem-sucedida e execução do aplicativo web local, você terá a opção de hospedá-lo no Serviço de Aplicativo do Azure para facilitar o acesso e a escalabilidade. O fluxo de dados seguirá o caminho delineado na figura abaixo. O dispositivo simulado coletará dados de temperatura e umidade, os quais serão enviados para o Azure IoT Hub e exibidos através do Serviço de Aplicativo do Azure (Web App).</w:t>
      </w:r>
      <w:r w:rsidR="00AA4278" w:rsidRPr="00AA4278">
        <w:rPr>
          <w:lang w:val="pt-BR"/>
        </w:rPr>
        <w:t xml:space="preserve"> </w:t>
      </w:r>
    </w:p>
    <w:p w14:paraId="1E7244B5" w14:textId="06E56AE2" w:rsidR="00220ECF" w:rsidRDefault="00AA4278" w:rsidP="00683679">
      <w:pPr>
        <w:pStyle w:val="SemEspaamento"/>
        <w:rPr>
          <w:rFonts w:ascii="Arial" w:hAnsi="Arial" w:cs="Arial"/>
          <w:szCs w:val="24"/>
          <w:lang w:val="pt-BR"/>
        </w:rPr>
      </w:pPr>
      <w:r>
        <w:rPr>
          <w:lang w:val="pt-BR"/>
        </w:rPr>
        <w:tab/>
      </w:r>
      <w:r w:rsidRPr="00AA4278">
        <w:rPr>
          <w:rFonts w:ascii="Arial" w:hAnsi="Arial" w:cs="Arial"/>
          <w:szCs w:val="24"/>
          <w:lang w:val="pt-BR"/>
        </w:rPr>
        <w:t>Quando dados de telemetria são recebidos pelo ponto de extremidade do Hub IoT é possível, além de gerar a visualização em tempo real, configurar um aplicativo lógico que pode desencadear uma série de ações. Estas incluem o armazenamento dos dados em um blob no Armazenamento do Azure, o envio de alertas por e-mail em casos de anomalias nos dados e até mesmo a programação de visitas técnicas em resposta a falhas relatadas pelo dispositivo.As mensagens recebidas pelo seu hub IoT seguem um formato semelhante ao apresentado abaixo, contendo os dados de telemetria no corpo (body) e a propriedade temperatureAlert nas propriedades do aplicativo (applicationProperties). As propriedades do sistema não são exibidas.</w:t>
      </w:r>
    </w:p>
    <w:p w14:paraId="28AFF391" w14:textId="1D593CA2" w:rsidR="00683679" w:rsidRPr="00683679" w:rsidRDefault="00683679" w:rsidP="00683679">
      <w:pPr>
        <w:pStyle w:val="SemEspaamento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ab/>
      </w:r>
      <w:r w:rsidRPr="00683679">
        <w:rPr>
          <w:rFonts w:ascii="Arial" w:hAnsi="Arial" w:cs="Arial"/>
          <w:szCs w:val="24"/>
          <w:lang w:val="pt-BR"/>
        </w:rPr>
        <w:t>Com os dados de temperatura disponíveis no formato JSON apresentado acima, diversas ações podem ser desencadeadas para otimizar o gerenciamento e a resposta a condições específicas. Por exemplo, ao monitorar a propriedade "temperatureAlert" no conjunto de propriedades do aplicativo, é possível automatizar a detecção de anomalias térmicas. Caso a temperatura detectada ultrapasse um limiar crítico, configurando a propriedade como "true", sistemas automatizados podem ser acionados para notificar por e-mail sobre a situação, alertar equipes responsáveis e armazenar os dados em um blob no Armazenamento do Azure para referência futura ou análise. Essa abordagem proporciona uma resposta proativa a condições adversas, permitindo a implementação eficiente de medidas corretivas ou preventivas com base nos dados em tempo real coletados dos sensores.</w:t>
      </w:r>
    </w:p>
    <w:p w14:paraId="011FD227" w14:textId="0377DD09" w:rsidR="00683679" w:rsidRPr="00683679" w:rsidRDefault="00683679" w:rsidP="00683679">
      <w:pPr>
        <w:pStyle w:val="SemEspaamento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lastRenderedPageBreak/>
        <w:tab/>
      </w:r>
      <w:r w:rsidRPr="00683679">
        <w:rPr>
          <w:rFonts w:ascii="Arial" w:hAnsi="Arial" w:cs="Arial"/>
          <w:szCs w:val="24"/>
          <w:lang w:val="pt-BR"/>
        </w:rPr>
        <w:t>Nesta missão prática, o foco inicial será na visualização dos dados de temperatura provenientes dos sensores, conforme apresentados no formato JSON fornecido. No entanto, é importante ressaltar que as ações implementadas durante esta etapa serão inicialmente limitadas à visualização em tempo real. O objetivo principal é proporcionar uma compreensão sólida do fluxo de dados e do processo de exibição no Serviço de Aplicativo do Azure.</w:t>
      </w:r>
    </w:p>
    <w:p w14:paraId="3CCDD8CB" w14:textId="28674F01" w:rsidR="00683679" w:rsidRPr="00683679" w:rsidRDefault="00683679" w:rsidP="00683679">
      <w:pPr>
        <w:pStyle w:val="SemEspaamento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ab/>
      </w:r>
      <w:r w:rsidRPr="00683679">
        <w:rPr>
          <w:rFonts w:ascii="Arial" w:hAnsi="Arial" w:cs="Arial"/>
          <w:szCs w:val="24"/>
          <w:lang w:val="pt-BR"/>
        </w:rPr>
        <w:t>Entretanto, encorajamos os alunos a explorar e expandir ainda mais as funcionalidades. Com base no conhecimento adquirido, os participantes têm a oportunidade de desenvolver e incorporar novas funcionalidades ao aplicativo, como a integração de alertas automáticos, armazenamento avançado ou a implementação de outros recursos personalizados. Esta abordagem permite uma aprendizagem prática e flexível, incentivando a criatividade e a aplicação de conceitos em cenários mais complexos, à medida que os alunos aprimoram suas habilidades no gerenciamento de dados IoT.</w:t>
      </w:r>
    </w:p>
    <w:p w14:paraId="2ED3A172" w14:textId="77777777" w:rsidR="001A69F9" w:rsidRDefault="001A69F9" w:rsidP="0037480E">
      <w:pPr>
        <w:rPr>
          <w:rFonts w:ascii="Arial" w:hAnsi="Arial" w:cs="Arial"/>
        </w:rPr>
      </w:pPr>
    </w:p>
    <w:p w14:paraId="04494FE3" w14:textId="128643E0" w:rsidR="0037480E" w:rsidRPr="007B00DB" w:rsidRDefault="0037480E" w:rsidP="0037480E">
      <w:pPr>
        <w:rPr>
          <w:rFonts w:ascii="Arial" w:hAnsi="Arial" w:cs="Arial"/>
          <w:b/>
          <w:bCs/>
          <w:sz w:val="28"/>
          <w:szCs w:val="22"/>
        </w:rPr>
      </w:pPr>
      <w:r w:rsidRPr="0037480E">
        <w:rPr>
          <w:rFonts w:ascii="Arial" w:hAnsi="Arial" w:cs="Arial"/>
          <w:b/>
          <w:bCs/>
          <w:sz w:val="28"/>
          <w:szCs w:val="22"/>
        </w:rPr>
        <w:t>Resultados esperados</w:t>
      </w:r>
    </w:p>
    <w:p w14:paraId="4752FFC2" w14:textId="332012C5" w:rsidR="00220ECF" w:rsidRPr="00220ECF" w:rsidRDefault="001A69F9" w:rsidP="007B00D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20ECF" w:rsidRPr="00220ECF">
        <w:rPr>
          <w:rFonts w:ascii="Arial" w:hAnsi="Arial" w:cs="Arial"/>
        </w:rPr>
        <w:t>Ao</w:t>
      </w:r>
      <w:r w:rsidR="007B00DB">
        <w:rPr>
          <w:rFonts w:ascii="Arial" w:hAnsi="Arial" w:cs="Arial"/>
        </w:rPr>
        <w:t xml:space="preserve"> </w:t>
      </w:r>
      <w:r w:rsidR="007B00DB" w:rsidRPr="007B00DB">
        <w:rPr>
          <w:rFonts w:ascii="Arial" w:hAnsi="Arial" w:cs="Arial"/>
        </w:rPr>
        <w:t>finalizar esta atividade, espera-se que o aluno tenha realizado com sucesso a visualização em tempo real de dados provenientes de sensores conectados ao Azure Hub IoT. A visualização deverá ser realizada através de aplicativos locais como através do Serviço de Aplicativo do Azure.</w:t>
      </w:r>
    </w:p>
    <w:p w14:paraId="344AF7BF" w14:textId="6D6353EB" w:rsidR="00AC1ACE" w:rsidRPr="007B00DB" w:rsidRDefault="00AC1ACE" w:rsidP="00AC1ACE">
      <w:pPr>
        <w:jc w:val="left"/>
        <w:rPr>
          <w:rFonts w:ascii="Arial" w:hAnsi="Arial" w:cs="Arial"/>
          <w:szCs w:val="24"/>
        </w:rPr>
      </w:pPr>
    </w:p>
    <w:p w14:paraId="785E95CF" w14:textId="77777777" w:rsidR="00BB22DB" w:rsidRPr="000F5890" w:rsidRDefault="00BB22DB" w:rsidP="00BB22DB">
      <w:pPr>
        <w:rPr>
          <w:rFonts w:ascii="Arial" w:hAnsi="Arial" w:cs="Arial"/>
          <w:b/>
          <w:bCs/>
          <w:sz w:val="28"/>
          <w:szCs w:val="22"/>
        </w:rPr>
      </w:pPr>
      <w:r w:rsidRPr="00220ECF">
        <w:rPr>
          <w:rFonts w:ascii="Arial" w:hAnsi="Arial" w:cs="Arial"/>
          <w:b/>
          <w:bCs/>
          <w:sz w:val="28"/>
          <w:szCs w:val="28"/>
        </w:rPr>
        <w:t>RPG0026 - Tirando proveito da nuvem para projetos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220ECF">
        <w:rPr>
          <w:rFonts w:ascii="Arial" w:hAnsi="Arial" w:cs="Arial"/>
          <w:b/>
          <w:bCs/>
          <w:sz w:val="28"/>
          <w:szCs w:val="28"/>
        </w:rPr>
        <w:t>de software</w:t>
      </w:r>
    </w:p>
    <w:p w14:paraId="5FA60D73" w14:textId="77777777" w:rsidR="00BB22DB" w:rsidRDefault="00BB22DB" w:rsidP="00BB22DB">
      <w:pPr>
        <w:rPr>
          <w:rFonts w:ascii="Arial" w:hAnsi="Arial" w:cs="Arial"/>
        </w:rPr>
      </w:pPr>
    </w:p>
    <w:p w14:paraId="005EDA4F" w14:textId="77777777" w:rsidR="00BB22DB" w:rsidRDefault="00BB22DB" w:rsidP="00BB22DB">
      <w:pPr>
        <w:rPr>
          <w:rFonts w:ascii="Arial" w:hAnsi="Arial" w:cs="Arial"/>
          <w:szCs w:val="24"/>
        </w:rPr>
      </w:pPr>
      <w:r>
        <w:rPr>
          <w:rFonts w:ascii="Arial" w:hAnsi="Arial" w:cs="Arial"/>
        </w:rPr>
        <w:t xml:space="preserve">Foi necessário instalar inicialmente a extensão: </w:t>
      </w:r>
      <w:r w:rsidRPr="00892E85">
        <w:rPr>
          <w:rFonts w:ascii="Arial" w:hAnsi="Arial" w:cs="Arial"/>
          <w:szCs w:val="24"/>
        </w:rPr>
        <w:t>pip install azure-iot-device</w:t>
      </w:r>
    </w:p>
    <w:p w14:paraId="51E9C0E5" w14:textId="77777777" w:rsidR="00BB22DB" w:rsidRDefault="00BB22DB" w:rsidP="00BB22DB">
      <w:pPr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Após a instalação da extensão foi copiado o projeto base do GitHub do Azure Samples:</w:t>
      </w:r>
    </w:p>
    <w:p w14:paraId="70797308" w14:textId="77777777" w:rsidR="00652080" w:rsidRDefault="00652080" w:rsidP="00BB22DB">
      <w:pPr>
        <w:jc w:val="left"/>
        <w:rPr>
          <w:rFonts w:ascii="Arial" w:hAnsi="Arial" w:cs="Arial"/>
          <w:szCs w:val="24"/>
        </w:rPr>
      </w:pPr>
    </w:p>
    <w:p w14:paraId="0F99F3E0" w14:textId="77777777" w:rsidR="00BB22DB" w:rsidRDefault="00BB22DB" w:rsidP="00BB22DB">
      <w:pPr>
        <w:jc w:val="left"/>
        <w:rPr>
          <w:rFonts w:ascii="Arial" w:hAnsi="Arial" w:cs="Arial"/>
          <w:szCs w:val="24"/>
        </w:rPr>
      </w:pPr>
      <w:r w:rsidRPr="00C5416B">
        <w:rPr>
          <w:rFonts w:ascii="Arial" w:hAnsi="Arial" w:cs="Arial"/>
          <w:szCs w:val="24"/>
          <w:lang w:val="en-US"/>
        </w:rPr>
        <w:t xml:space="preserve">git clone </w:t>
      </w:r>
      <w:hyperlink r:id="rId12" w:history="1">
        <w:r w:rsidRPr="00C5416B">
          <w:rPr>
            <w:rStyle w:val="Hyperlink"/>
            <w:rFonts w:ascii="Arial" w:hAnsi="Arial" w:cs="Arial"/>
            <w:szCs w:val="24"/>
            <w:lang w:val="en-US"/>
          </w:rPr>
          <w:t>https://github.com/Azure-Samples/web-apps-node-iot-hub-data-</w:t>
        </w:r>
        <w:r w:rsidRPr="00C5416B">
          <w:rPr>
            <w:rStyle w:val="Hyperlink"/>
            <w:rFonts w:ascii="Arial" w:hAnsi="Arial" w:cs="Arial"/>
            <w:szCs w:val="24"/>
            <w:lang w:val="en-US"/>
          </w:rPr>
          <w:t>visualization</w:t>
        </w:r>
      </w:hyperlink>
    </w:p>
    <w:p w14:paraId="6E9933A6" w14:textId="77777777" w:rsidR="006A7C94" w:rsidRPr="00F61EFE" w:rsidRDefault="006A7C94" w:rsidP="00BB22DB">
      <w:pPr>
        <w:jc w:val="left"/>
        <w:rPr>
          <w:rFonts w:ascii="Arial" w:hAnsi="Arial" w:cs="Arial"/>
          <w:szCs w:val="24"/>
          <w:lang w:val="en-US"/>
        </w:rPr>
      </w:pPr>
    </w:p>
    <w:p w14:paraId="202DA2B5" w14:textId="1A9C829B" w:rsidR="00BB22DB" w:rsidRDefault="00C1156E" w:rsidP="00BB22DB">
      <w:pPr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0AA50933" wp14:editId="0EF65160">
            <wp:extent cx="5400675" cy="1190625"/>
            <wp:effectExtent l="0" t="0" r="0" b="0"/>
            <wp:docPr id="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EE580" w14:textId="77777777" w:rsidR="006A7C94" w:rsidRDefault="006A7C94" w:rsidP="00AC1ACE">
      <w:pPr>
        <w:jc w:val="left"/>
        <w:rPr>
          <w:rFonts w:ascii="Arial" w:hAnsi="Arial" w:cs="Arial"/>
          <w:szCs w:val="24"/>
        </w:rPr>
      </w:pPr>
    </w:p>
    <w:p w14:paraId="019F643E" w14:textId="77777777" w:rsidR="007B00DB" w:rsidRDefault="007B00DB" w:rsidP="00AC1ACE">
      <w:pPr>
        <w:jc w:val="left"/>
        <w:rPr>
          <w:rFonts w:ascii="Arial" w:hAnsi="Arial" w:cs="Arial"/>
          <w:szCs w:val="24"/>
        </w:rPr>
      </w:pPr>
    </w:p>
    <w:p w14:paraId="5682C104" w14:textId="065F4D23" w:rsidR="00652080" w:rsidRDefault="00C9042C" w:rsidP="00AC1ACE">
      <w:pPr>
        <w:jc w:val="left"/>
        <w:rPr>
          <w:rFonts w:ascii="Arial" w:hAnsi="Arial" w:cs="Arial"/>
          <w:szCs w:val="24"/>
        </w:rPr>
      </w:pPr>
      <w:r w:rsidRPr="00C9042C">
        <w:rPr>
          <w:rFonts w:ascii="Arial" w:hAnsi="Arial" w:cs="Arial"/>
          <w:szCs w:val="24"/>
        </w:rPr>
        <w:lastRenderedPageBreak/>
        <w:t>Foi solicitado analisar os arquivos p</w:t>
      </w:r>
      <w:r>
        <w:rPr>
          <w:rFonts w:ascii="Arial" w:hAnsi="Arial" w:cs="Arial"/>
          <w:szCs w:val="24"/>
        </w:rPr>
        <w:t>rincipais do projeto clonado</w:t>
      </w:r>
      <w:r w:rsidR="005B4305">
        <w:rPr>
          <w:rFonts w:ascii="Arial" w:hAnsi="Arial" w:cs="Arial"/>
          <w:szCs w:val="24"/>
        </w:rPr>
        <w:t>, como foram elaborados:</w:t>
      </w:r>
      <w:r w:rsidR="005B4305">
        <w:rPr>
          <w:rFonts w:ascii="Arial" w:hAnsi="Arial" w:cs="Arial"/>
          <w:szCs w:val="24"/>
        </w:rPr>
        <w:br/>
      </w:r>
    </w:p>
    <w:p w14:paraId="0A86207D" w14:textId="5581255A" w:rsidR="00C9042C" w:rsidRDefault="005B4305" w:rsidP="00652080">
      <w:pPr>
        <w:numPr>
          <w:ilvl w:val="0"/>
          <w:numId w:val="18"/>
        </w:numPr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server.js: Arquivo de entrada do aplicativo node.js</w:t>
      </w:r>
      <w:r w:rsidR="00FD4A06">
        <w:rPr>
          <w:rFonts w:ascii="Arial" w:hAnsi="Arial" w:cs="Arial"/>
          <w:szCs w:val="24"/>
        </w:rPr>
        <w:t xml:space="preserve">, responsável por iniciar o servidor, configurar o socket para comunicação em tempo real e inicializar o leitor do evento hub </w:t>
      </w:r>
      <w:r w:rsidR="00C16EE9">
        <w:rPr>
          <w:rFonts w:ascii="Arial" w:hAnsi="Arial" w:cs="Arial"/>
          <w:szCs w:val="24"/>
        </w:rPr>
        <w:t>iot;</w:t>
      </w:r>
    </w:p>
    <w:p w14:paraId="166CEC0F" w14:textId="77777777" w:rsidR="00652080" w:rsidRDefault="00C16EE9" w:rsidP="00AC1ACE">
      <w:pPr>
        <w:numPr>
          <w:ilvl w:val="0"/>
          <w:numId w:val="18"/>
        </w:numPr>
        <w:jc w:val="left"/>
        <w:rPr>
          <w:rFonts w:ascii="Arial" w:hAnsi="Arial" w:cs="Arial"/>
          <w:szCs w:val="24"/>
        </w:rPr>
      </w:pPr>
      <w:r w:rsidRPr="00C16EE9">
        <w:rPr>
          <w:rFonts w:ascii="Arial" w:hAnsi="Arial" w:cs="Arial"/>
          <w:szCs w:val="24"/>
        </w:rPr>
        <w:t xml:space="preserve">scripts/event-hub-reader.js: Conecta ao </w:t>
      </w:r>
      <w:r>
        <w:rPr>
          <w:rFonts w:ascii="Arial" w:hAnsi="Arial" w:cs="Arial"/>
          <w:szCs w:val="24"/>
        </w:rPr>
        <w:t>po</w:t>
      </w:r>
      <w:r w:rsidRPr="00C16EE9">
        <w:rPr>
          <w:rFonts w:ascii="Arial" w:hAnsi="Arial" w:cs="Arial"/>
          <w:szCs w:val="24"/>
        </w:rPr>
        <w:t>nto integrado do</w:t>
      </w:r>
      <w:r>
        <w:rPr>
          <w:rFonts w:ascii="Arial" w:hAnsi="Arial" w:cs="Arial"/>
          <w:szCs w:val="24"/>
        </w:rPr>
        <w:t xml:space="preserve"> iot hub</w:t>
      </w:r>
      <w:r w:rsidR="00F87897">
        <w:rPr>
          <w:rFonts w:ascii="Arial" w:hAnsi="Arial" w:cs="Arial"/>
          <w:szCs w:val="24"/>
        </w:rPr>
        <w:t xml:space="preserve"> usando a cadeia de conexão e o grupo de consumidores especificados no projeto abaixo elaborado, processando as mensagens recebidas</w:t>
      </w:r>
      <w:r w:rsidR="00F559A7">
        <w:rPr>
          <w:rFonts w:ascii="Arial" w:hAnsi="Arial" w:cs="Arial"/>
          <w:szCs w:val="24"/>
        </w:rPr>
        <w:t xml:space="preserve"> utilizando um call-back para transmitir as mensagens ao servidor;</w:t>
      </w:r>
    </w:p>
    <w:p w14:paraId="291A8BA9" w14:textId="77777777" w:rsidR="00652080" w:rsidRDefault="00F559A7" w:rsidP="00AC1ACE">
      <w:pPr>
        <w:numPr>
          <w:ilvl w:val="0"/>
          <w:numId w:val="18"/>
        </w:numPr>
        <w:jc w:val="left"/>
        <w:rPr>
          <w:rFonts w:ascii="Arial" w:hAnsi="Arial" w:cs="Arial"/>
          <w:szCs w:val="24"/>
        </w:rPr>
      </w:pPr>
      <w:r w:rsidRPr="00652080">
        <w:rPr>
          <w:rFonts w:ascii="Arial" w:hAnsi="Arial" w:cs="Arial"/>
          <w:szCs w:val="24"/>
        </w:rPr>
        <w:t>public/js/chart-device-data.js:</w:t>
      </w:r>
      <w:r w:rsidR="00C42ED6" w:rsidRPr="00652080">
        <w:rPr>
          <w:rFonts w:ascii="Arial" w:hAnsi="Arial" w:cs="Arial"/>
          <w:szCs w:val="24"/>
        </w:rPr>
        <w:t xml:space="preserve"> executado no navegador, gerenciando a conexão do socket e atualizando o gráfico em tempo real com os dados recebidos</w:t>
      </w:r>
      <w:r w:rsidR="001A30D1" w:rsidRPr="00652080">
        <w:rPr>
          <w:rFonts w:ascii="Arial" w:hAnsi="Arial" w:cs="Arial"/>
          <w:szCs w:val="24"/>
        </w:rPr>
        <w:t>, armazenando os últimos 50 pontos de dados de cada dispositivo;</w:t>
      </w:r>
    </w:p>
    <w:p w14:paraId="558E8BDF" w14:textId="360CCBFD" w:rsidR="001A30D1" w:rsidRDefault="001A30D1" w:rsidP="00AC1ACE">
      <w:pPr>
        <w:numPr>
          <w:ilvl w:val="0"/>
          <w:numId w:val="18"/>
        </w:numPr>
        <w:jc w:val="left"/>
        <w:rPr>
          <w:rFonts w:ascii="Arial" w:hAnsi="Arial" w:cs="Arial"/>
          <w:szCs w:val="24"/>
        </w:rPr>
      </w:pPr>
      <w:r w:rsidRPr="00652080">
        <w:rPr>
          <w:rFonts w:ascii="Arial" w:hAnsi="Arial" w:cs="Arial"/>
          <w:szCs w:val="24"/>
        </w:rPr>
        <w:t xml:space="preserve">public/index.html: </w:t>
      </w:r>
      <w:r w:rsidR="0050627F" w:rsidRPr="00652080">
        <w:rPr>
          <w:rFonts w:ascii="Arial" w:hAnsi="Arial" w:cs="Arial"/>
          <w:szCs w:val="24"/>
        </w:rPr>
        <w:t>HTML principal que define a interface para o usuário, inclui referências aos scripts</w:t>
      </w:r>
      <w:r w:rsidR="00A70182" w:rsidRPr="00652080">
        <w:rPr>
          <w:rFonts w:ascii="Arial" w:hAnsi="Arial" w:cs="Arial"/>
          <w:szCs w:val="24"/>
        </w:rPr>
        <w:t xml:space="preserve"> necessários, contém elementos de exibição dos gráficos de temperatura e umidade.</w:t>
      </w:r>
    </w:p>
    <w:p w14:paraId="14E81FEF" w14:textId="77777777" w:rsidR="00652080" w:rsidRPr="00652080" w:rsidRDefault="00652080" w:rsidP="00652080">
      <w:pPr>
        <w:ind w:left="720"/>
        <w:jc w:val="left"/>
        <w:rPr>
          <w:rFonts w:ascii="Arial" w:hAnsi="Arial" w:cs="Arial"/>
          <w:szCs w:val="24"/>
        </w:rPr>
      </w:pPr>
    </w:p>
    <w:p w14:paraId="6BB4EC1D" w14:textId="3F9CD6A0" w:rsidR="00D50E98" w:rsidRPr="00D50E98" w:rsidRDefault="00C1156E" w:rsidP="00C12AF4">
      <w:pPr>
        <w:jc w:val="left"/>
        <w:rPr>
          <w:rFonts w:ascii="Arial" w:hAnsi="Arial" w:cs="Arial"/>
          <w:szCs w:val="24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5976DAF9" wp14:editId="7EE28380">
            <wp:simplePos x="0" y="0"/>
            <wp:positionH relativeFrom="column">
              <wp:posOffset>-15875</wp:posOffset>
            </wp:positionH>
            <wp:positionV relativeFrom="paragraph">
              <wp:posOffset>22860</wp:posOffset>
            </wp:positionV>
            <wp:extent cx="1337945" cy="2540000"/>
            <wp:effectExtent l="0" t="0" r="0" b="0"/>
            <wp:wrapSquare wrapText="bothSides"/>
            <wp:docPr id="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945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DFE">
        <w:rPr>
          <w:rFonts w:ascii="Arial" w:hAnsi="Arial" w:cs="Arial"/>
          <w:szCs w:val="24"/>
        </w:rPr>
        <w:t xml:space="preserve">Criando </w:t>
      </w:r>
      <w:r w:rsidR="00A962F3">
        <w:rPr>
          <w:rFonts w:ascii="Arial" w:hAnsi="Arial" w:cs="Arial"/>
          <w:szCs w:val="24"/>
        </w:rPr>
        <w:t>o Hub IoT</w:t>
      </w:r>
    </w:p>
    <w:p w14:paraId="39CF93FE" w14:textId="5C49AAF9" w:rsidR="00D50E98" w:rsidRPr="00D50E98" w:rsidRDefault="00D50E98" w:rsidP="00D50E98">
      <w:pPr>
        <w:jc w:val="left"/>
        <w:rPr>
          <w:rFonts w:ascii="Arial" w:hAnsi="Arial" w:cs="Arial"/>
          <w:szCs w:val="24"/>
        </w:rPr>
      </w:pPr>
      <w:r w:rsidRPr="00D50E98">
        <w:rPr>
          <w:rFonts w:ascii="Arial" w:hAnsi="Arial" w:cs="Arial"/>
          <w:szCs w:val="24"/>
        </w:rPr>
        <w:t>Nome do hub IoT</w:t>
      </w:r>
      <w:r>
        <w:rPr>
          <w:rFonts w:ascii="Arial" w:hAnsi="Arial" w:cs="Arial"/>
          <w:szCs w:val="24"/>
        </w:rPr>
        <w:t xml:space="preserve"> = </w:t>
      </w:r>
      <w:r w:rsidRPr="00D50E98">
        <w:rPr>
          <w:rFonts w:ascii="Arial" w:hAnsi="Arial" w:cs="Arial"/>
          <w:szCs w:val="24"/>
        </w:rPr>
        <w:t>hub-iot-fullstack-05</w:t>
      </w:r>
    </w:p>
    <w:p w14:paraId="7E688A4E" w14:textId="2F09107F" w:rsidR="00C12AF4" w:rsidRPr="00C12AF4" w:rsidRDefault="00A962F3" w:rsidP="00AC1ACE">
      <w:pPr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Criando o Grupo de Consumidores</w:t>
      </w:r>
      <w:r w:rsidR="007B4CC1">
        <w:rPr>
          <w:rFonts w:ascii="Arial" w:hAnsi="Arial" w:cs="Arial"/>
          <w:szCs w:val="24"/>
        </w:rPr>
        <w:t xml:space="preserve"> através do terminal</w:t>
      </w:r>
      <w:r w:rsidR="00C12AF4">
        <w:rPr>
          <w:rFonts w:ascii="Arial" w:hAnsi="Arial" w:cs="Arial"/>
          <w:szCs w:val="24"/>
        </w:rPr>
        <w:t xml:space="preserve"> do </w:t>
      </w:r>
      <w:r w:rsidR="00C12AF4" w:rsidRPr="00C12AF4">
        <w:rPr>
          <w:rFonts w:ascii="Arial" w:hAnsi="Arial" w:cs="Arial"/>
          <w:szCs w:val="24"/>
        </w:rPr>
        <w:t>Microsoft Azure:</w:t>
      </w:r>
    </w:p>
    <w:p w14:paraId="502131A0" w14:textId="77777777" w:rsidR="00E23681" w:rsidRPr="00E23681" w:rsidRDefault="00E23681" w:rsidP="00E23681">
      <w:pPr>
        <w:jc w:val="left"/>
        <w:rPr>
          <w:rFonts w:ascii="Arial" w:hAnsi="Arial" w:cs="Arial"/>
          <w:szCs w:val="24"/>
          <w:lang w:val="en-US"/>
        </w:rPr>
      </w:pPr>
      <w:r w:rsidRPr="00E23681">
        <w:rPr>
          <w:rFonts w:ascii="Arial" w:hAnsi="Arial" w:cs="Arial"/>
          <w:szCs w:val="24"/>
          <w:lang w:val="en-US"/>
        </w:rPr>
        <w:t>az iot hub consumer-group create --hub-name hub-iot-fullstack-05 --name GrupoConsumidor-iot-fullstack-05</w:t>
      </w:r>
    </w:p>
    <w:p w14:paraId="7C69A2CB" w14:textId="4FB7912C" w:rsidR="007A0F14" w:rsidRDefault="00C1156E" w:rsidP="00AC1ACE">
      <w:pPr>
        <w:jc w:val="left"/>
        <w:rPr>
          <w:rFonts w:ascii="Arial" w:hAnsi="Arial" w:cs="Arial"/>
          <w:noProof/>
          <w:szCs w:val="24"/>
          <w:lang w:val="en-US"/>
        </w:rPr>
      </w:pPr>
      <w:r w:rsidRPr="008748A3">
        <w:rPr>
          <w:rFonts w:ascii="Arial" w:hAnsi="Arial" w:cs="Arial"/>
          <w:noProof/>
          <w:szCs w:val="24"/>
          <w:lang w:val="en-US"/>
        </w:rPr>
        <w:drawing>
          <wp:inline distT="0" distB="0" distL="0" distR="0" wp14:anchorId="2E4FCFEA" wp14:editId="6A295BE7">
            <wp:extent cx="4105275" cy="1219200"/>
            <wp:effectExtent l="0" t="0" r="0" b="0"/>
            <wp:docPr id="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C12F9" w14:textId="77777777" w:rsidR="005B55B6" w:rsidRDefault="005B55B6" w:rsidP="00AC1ACE">
      <w:pPr>
        <w:jc w:val="left"/>
        <w:rPr>
          <w:rFonts w:ascii="Arial" w:hAnsi="Arial" w:cs="Arial"/>
          <w:noProof/>
          <w:szCs w:val="24"/>
        </w:rPr>
      </w:pPr>
    </w:p>
    <w:p w14:paraId="529698E8" w14:textId="09931292" w:rsidR="007B4CC1" w:rsidRDefault="007A0F14" w:rsidP="00AC1ACE">
      <w:pPr>
        <w:jc w:val="left"/>
        <w:rPr>
          <w:rFonts w:ascii="Arial" w:hAnsi="Arial" w:cs="Arial"/>
          <w:szCs w:val="24"/>
        </w:rPr>
      </w:pPr>
      <w:r w:rsidRPr="007A0F14">
        <w:rPr>
          <w:rFonts w:ascii="Arial" w:hAnsi="Arial" w:cs="Arial"/>
          <w:noProof/>
          <w:szCs w:val="24"/>
        </w:rPr>
        <w:t>Ainda no terminal</w:t>
      </w:r>
      <w:r>
        <w:rPr>
          <w:rFonts w:ascii="Arial" w:hAnsi="Arial" w:cs="Arial"/>
          <w:noProof/>
          <w:szCs w:val="24"/>
        </w:rPr>
        <w:t xml:space="preserve">, </w:t>
      </w:r>
      <w:r w:rsidR="007B4CC1" w:rsidRPr="007B4CC1">
        <w:rPr>
          <w:rFonts w:ascii="Arial" w:hAnsi="Arial" w:cs="Arial"/>
          <w:szCs w:val="24"/>
        </w:rPr>
        <w:t>para obter a c</w:t>
      </w:r>
      <w:r w:rsidR="007B4CC1">
        <w:rPr>
          <w:rFonts w:ascii="Arial" w:hAnsi="Arial" w:cs="Arial"/>
          <w:szCs w:val="24"/>
        </w:rPr>
        <w:t>adeia de conexão:</w:t>
      </w:r>
    </w:p>
    <w:p w14:paraId="2B68B4FC" w14:textId="77777777" w:rsidR="00052124" w:rsidRPr="007B4CC1" w:rsidRDefault="00052124" w:rsidP="00AC1ACE">
      <w:pPr>
        <w:jc w:val="left"/>
        <w:rPr>
          <w:rFonts w:ascii="Arial" w:hAnsi="Arial" w:cs="Arial"/>
          <w:noProof/>
          <w:szCs w:val="24"/>
        </w:rPr>
      </w:pPr>
    </w:p>
    <w:p w14:paraId="0D18EC96" w14:textId="3E13C585" w:rsidR="007B4CC1" w:rsidRDefault="007B4CC1" w:rsidP="00AC1ACE">
      <w:pPr>
        <w:jc w:val="left"/>
        <w:rPr>
          <w:rFonts w:ascii="Arial" w:hAnsi="Arial" w:cs="Arial"/>
          <w:szCs w:val="24"/>
          <w:lang w:val="en-US"/>
        </w:rPr>
      </w:pPr>
      <w:r w:rsidRPr="007B4CC1">
        <w:rPr>
          <w:rFonts w:ascii="Arial" w:hAnsi="Arial" w:cs="Arial"/>
          <w:szCs w:val="24"/>
          <w:lang w:val="en-US"/>
        </w:rPr>
        <w:t xml:space="preserve">az iot hub show-connection-string --hub-name </w:t>
      </w:r>
      <w:r w:rsidR="002E1D56" w:rsidRPr="002E1D56">
        <w:rPr>
          <w:rFonts w:ascii="Arial" w:hAnsi="Arial" w:cs="Arial"/>
          <w:szCs w:val="24"/>
          <w:lang w:val="en-US"/>
        </w:rPr>
        <w:t>hub-iot-fullstack-05</w:t>
      </w:r>
      <w:r w:rsidRPr="007B4CC1">
        <w:rPr>
          <w:rFonts w:ascii="Arial" w:hAnsi="Arial" w:cs="Arial"/>
          <w:szCs w:val="24"/>
          <w:lang w:val="en-US"/>
        </w:rPr>
        <w:t xml:space="preserve"> --policy-name service</w:t>
      </w:r>
    </w:p>
    <w:p w14:paraId="763DF2D1" w14:textId="77777777" w:rsidR="00052124" w:rsidRDefault="00052124" w:rsidP="00AC1ACE">
      <w:pPr>
        <w:jc w:val="left"/>
        <w:rPr>
          <w:rFonts w:ascii="Arial" w:hAnsi="Arial" w:cs="Arial"/>
          <w:szCs w:val="24"/>
          <w:lang w:val="en-US"/>
        </w:rPr>
      </w:pPr>
    </w:p>
    <w:p w14:paraId="78080B84" w14:textId="39351455" w:rsidR="00F142A1" w:rsidRDefault="00C1156E" w:rsidP="00AC1ACE">
      <w:pPr>
        <w:jc w:val="left"/>
        <w:rPr>
          <w:rFonts w:ascii="Arial" w:hAnsi="Arial" w:cs="Arial"/>
          <w:noProof/>
          <w:szCs w:val="24"/>
          <w:lang w:val="en-US"/>
        </w:rPr>
      </w:pPr>
      <w:r w:rsidRPr="002E1D56">
        <w:rPr>
          <w:rFonts w:ascii="Arial" w:hAnsi="Arial" w:cs="Arial"/>
          <w:noProof/>
          <w:szCs w:val="24"/>
          <w:lang w:val="en-US"/>
        </w:rPr>
        <w:drawing>
          <wp:inline distT="0" distB="0" distL="0" distR="0" wp14:anchorId="313BF690" wp14:editId="66648451">
            <wp:extent cx="5400675" cy="695325"/>
            <wp:effectExtent l="0" t="0" r="0" b="0"/>
            <wp:docPr id="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3010A" w14:textId="77777777" w:rsidR="00052124" w:rsidRDefault="00052124" w:rsidP="000A0F85">
      <w:pPr>
        <w:jc w:val="left"/>
        <w:rPr>
          <w:rFonts w:ascii="Arial" w:hAnsi="Arial" w:cs="Arial"/>
          <w:szCs w:val="24"/>
          <w:lang w:val="en-US"/>
        </w:rPr>
      </w:pPr>
    </w:p>
    <w:p w14:paraId="1E786009" w14:textId="5C82BABE" w:rsidR="000A0F85" w:rsidRPr="000A0F85" w:rsidRDefault="000A0F85" w:rsidP="000A0F85">
      <w:pPr>
        <w:jc w:val="left"/>
        <w:rPr>
          <w:rFonts w:ascii="Arial" w:hAnsi="Arial" w:cs="Arial"/>
          <w:szCs w:val="24"/>
          <w:lang w:val="en-US"/>
        </w:rPr>
      </w:pPr>
      <w:r w:rsidRPr="000A0F85">
        <w:rPr>
          <w:rFonts w:ascii="Arial" w:hAnsi="Arial" w:cs="Arial"/>
          <w:szCs w:val="24"/>
          <w:lang w:val="en-US"/>
        </w:rPr>
        <w:lastRenderedPageBreak/>
        <w:t>{</w:t>
      </w:r>
    </w:p>
    <w:p w14:paraId="0B0906C0" w14:textId="77777777" w:rsidR="000A0F85" w:rsidRPr="000A0F85" w:rsidRDefault="000A0F85" w:rsidP="000A0F85">
      <w:pPr>
        <w:jc w:val="left"/>
        <w:rPr>
          <w:rFonts w:ascii="Arial" w:hAnsi="Arial" w:cs="Arial"/>
          <w:szCs w:val="24"/>
          <w:lang w:val="en-US"/>
        </w:rPr>
      </w:pPr>
      <w:r w:rsidRPr="000A0F85">
        <w:rPr>
          <w:rFonts w:ascii="Arial" w:hAnsi="Arial" w:cs="Arial"/>
          <w:szCs w:val="24"/>
          <w:lang w:val="en-US"/>
        </w:rPr>
        <w:t xml:space="preserve">  "connectionString": "HostName=hub-iot-fullstack-05.azure-devices.net;SharedAccessKeyName=service;SharedAccessKey=6WdDiv9DE/8Kb8m4v3lAdFjdXUrjptAVbAIoTL4Fg2o="</w:t>
      </w:r>
    </w:p>
    <w:p w14:paraId="66C89E95" w14:textId="7454A02E" w:rsidR="002E1D56" w:rsidRPr="00631A89" w:rsidRDefault="000A0F85" w:rsidP="000A0F85">
      <w:pPr>
        <w:jc w:val="left"/>
        <w:rPr>
          <w:rFonts w:ascii="Arial" w:hAnsi="Arial" w:cs="Arial"/>
          <w:szCs w:val="24"/>
        </w:rPr>
      </w:pPr>
      <w:r w:rsidRPr="00631A89">
        <w:rPr>
          <w:rFonts w:ascii="Arial" w:hAnsi="Arial" w:cs="Arial"/>
          <w:szCs w:val="24"/>
        </w:rPr>
        <w:t>}</w:t>
      </w:r>
    </w:p>
    <w:p w14:paraId="20878201" w14:textId="77777777" w:rsidR="005B55B6" w:rsidRDefault="005B55B6" w:rsidP="00AC1ACE">
      <w:pPr>
        <w:jc w:val="left"/>
        <w:rPr>
          <w:rFonts w:ascii="Arial" w:hAnsi="Arial" w:cs="Arial"/>
          <w:szCs w:val="24"/>
        </w:rPr>
      </w:pPr>
    </w:p>
    <w:p w14:paraId="07DD42E0" w14:textId="5BA9EA1F" w:rsidR="00633BAA" w:rsidRDefault="00631A89" w:rsidP="00AC1ACE">
      <w:pPr>
        <w:jc w:val="left"/>
        <w:rPr>
          <w:rFonts w:ascii="Arial" w:hAnsi="Arial" w:cs="Arial"/>
          <w:szCs w:val="24"/>
        </w:rPr>
      </w:pPr>
      <w:r w:rsidRPr="00631A89">
        <w:rPr>
          <w:rFonts w:ascii="Arial" w:hAnsi="Arial" w:cs="Arial"/>
          <w:szCs w:val="24"/>
        </w:rPr>
        <w:t>Após essa etapa será n</w:t>
      </w:r>
      <w:r>
        <w:rPr>
          <w:rFonts w:ascii="Arial" w:hAnsi="Arial" w:cs="Arial"/>
          <w:szCs w:val="24"/>
        </w:rPr>
        <w:t>ecessário definir as variáveis de ambiente para o aplicativo web</w:t>
      </w:r>
      <w:r w:rsidR="00633BAA">
        <w:rPr>
          <w:rFonts w:ascii="Arial" w:hAnsi="Arial" w:cs="Arial"/>
          <w:szCs w:val="24"/>
        </w:rPr>
        <w:t>, porém esse comando deve ser executado no CMD do Windows, na pasta onde está localizada o projeto</w:t>
      </w:r>
      <w:r w:rsidR="00545166">
        <w:rPr>
          <w:rFonts w:ascii="Arial" w:hAnsi="Arial" w:cs="Arial"/>
          <w:szCs w:val="24"/>
        </w:rPr>
        <w:t xml:space="preserve"> clonado:</w:t>
      </w:r>
    </w:p>
    <w:p w14:paraId="1284372F" w14:textId="4F14DB22" w:rsidR="00F84092" w:rsidRPr="00633BAA" w:rsidRDefault="00F84092" w:rsidP="00F84092">
      <w:pPr>
        <w:jc w:val="left"/>
        <w:rPr>
          <w:rFonts w:ascii="Arial" w:hAnsi="Arial" w:cs="Arial"/>
          <w:szCs w:val="24"/>
          <w:lang w:val="en-US"/>
        </w:rPr>
      </w:pPr>
      <w:r w:rsidRPr="00F84092">
        <w:rPr>
          <w:rFonts w:ascii="Arial" w:hAnsi="Arial" w:cs="Arial"/>
          <w:szCs w:val="24"/>
          <w:lang w:val="en-US"/>
        </w:rPr>
        <w:t>set IotHubConnectionString=</w:t>
      </w:r>
      <w:r w:rsidR="00633BAA" w:rsidRPr="000A0F85">
        <w:rPr>
          <w:rFonts w:ascii="Arial" w:hAnsi="Arial" w:cs="Arial"/>
          <w:szCs w:val="24"/>
          <w:lang w:val="en-US"/>
        </w:rPr>
        <w:t>HostName=hub-iot-fullstack-05.azure-devices.net;SharedAccessKeyName=service;SharedAccessKey=6WdDiv9DE/8Kb8m4v3lAdFjdXUrjptAVbAIoTL4Fg2o=</w:t>
      </w:r>
    </w:p>
    <w:p w14:paraId="416DB9CE" w14:textId="5678DE33" w:rsidR="00F84092" w:rsidRPr="00F84092" w:rsidRDefault="00F84092" w:rsidP="00F84092">
      <w:pPr>
        <w:jc w:val="left"/>
        <w:rPr>
          <w:rFonts w:ascii="Arial" w:hAnsi="Arial" w:cs="Arial"/>
          <w:szCs w:val="24"/>
          <w:lang w:val="en-US"/>
        </w:rPr>
      </w:pPr>
      <w:r w:rsidRPr="00F84092">
        <w:rPr>
          <w:rFonts w:ascii="Arial" w:hAnsi="Arial" w:cs="Arial"/>
          <w:szCs w:val="24"/>
          <w:lang w:val="en-US"/>
        </w:rPr>
        <w:t>set EventHubConsumerGroup=</w:t>
      </w:r>
      <w:r w:rsidR="00633BAA" w:rsidRPr="00633BAA">
        <w:rPr>
          <w:rFonts w:ascii="Arial" w:hAnsi="Arial" w:cs="Arial"/>
          <w:szCs w:val="24"/>
          <w:lang w:val="en-US"/>
        </w:rPr>
        <w:t>GrupoConsumidor-iot-fullstack-05</w:t>
      </w:r>
    </w:p>
    <w:p w14:paraId="6D25BBFE" w14:textId="77777777" w:rsidR="005B55B6" w:rsidRDefault="005B55B6" w:rsidP="00AC1ACE">
      <w:pPr>
        <w:jc w:val="left"/>
        <w:rPr>
          <w:rFonts w:ascii="Arial" w:hAnsi="Arial" w:cs="Arial"/>
          <w:szCs w:val="24"/>
        </w:rPr>
      </w:pPr>
    </w:p>
    <w:p w14:paraId="5F97E2F2" w14:textId="1D5F53FC" w:rsidR="00631A89" w:rsidRPr="00ED4BBA" w:rsidRDefault="00ED4BBA" w:rsidP="00AC1ACE">
      <w:pPr>
        <w:jc w:val="left"/>
        <w:rPr>
          <w:rFonts w:ascii="Arial" w:hAnsi="Arial" w:cs="Arial"/>
          <w:szCs w:val="24"/>
        </w:rPr>
      </w:pPr>
      <w:r w:rsidRPr="00ED4BBA">
        <w:rPr>
          <w:rFonts w:ascii="Arial" w:hAnsi="Arial" w:cs="Arial"/>
          <w:szCs w:val="24"/>
        </w:rPr>
        <w:t>Instalando as dependências e e</w:t>
      </w:r>
      <w:r>
        <w:rPr>
          <w:rFonts w:ascii="Arial" w:hAnsi="Arial" w:cs="Arial"/>
          <w:szCs w:val="24"/>
        </w:rPr>
        <w:t>xecutando o aplicativo web localmente para o primeiro teste</w:t>
      </w:r>
      <w:r w:rsidR="005B55B6">
        <w:rPr>
          <w:rFonts w:ascii="Arial" w:hAnsi="Arial" w:cs="Arial"/>
          <w:szCs w:val="24"/>
        </w:rPr>
        <w:t>:</w:t>
      </w:r>
    </w:p>
    <w:p w14:paraId="722AAEC9" w14:textId="7C7B1458" w:rsidR="00F142A1" w:rsidRPr="00ED4BBA" w:rsidRDefault="005B55B6" w:rsidP="00AC1ACE">
      <w:pPr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npm install</w:t>
      </w:r>
    </w:p>
    <w:p w14:paraId="5810205A" w14:textId="3C9886B0" w:rsidR="00F142A1" w:rsidRDefault="005B55B6" w:rsidP="00AC1ACE">
      <w:pPr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npm start</w:t>
      </w:r>
    </w:p>
    <w:p w14:paraId="6159E74B" w14:textId="77777777" w:rsidR="0067374F" w:rsidRDefault="0067374F" w:rsidP="00AC1ACE">
      <w:pPr>
        <w:jc w:val="left"/>
        <w:rPr>
          <w:rFonts w:ascii="Arial" w:hAnsi="Arial" w:cs="Arial"/>
          <w:szCs w:val="24"/>
        </w:rPr>
      </w:pPr>
    </w:p>
    <w:p w14:paraId="72397E5A" w14:textId="0CB5FC4C" w:rsidR="005B55B6" w:rsidRPr="00ED4BBA" w:rsidRDefault="00C1156E" w:rsidP="00AC1ACE">
      <w:pPr>
        <w:jc w:val="left"/>
        <w:rPr>
          <w:rFonts w:ascii="Arial" w:hAnsi="Arial" w:cs="Arial"/>
          <w:szCs w:val="24"/>
        </w:rPr>
      </w:pPr>
      <w:r w:rsidRPr="002E5125">
        <w:rPr>
          <w:rFonts w:ascii="Arial" w:hAnsi="Arial" w:cs="Arial"/>
          <w:noProof/>
          <w:szCs w:val="24"/>
        </w:rPr>
        <w:drawing>
          <wp:inline distT="0" distB="0" distL="0" distR="0" wp14:anchorId="0AA688FB" wp14:editId="7DBE6858">
            <wp:extent cx="5400675" cy="1466850"/>
            <wp:effectExtent l="0" t="0" r="0" b="0"/>
            <wp:docPr id="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3390D" w14:textId="634C1E67" w:rsidR="00F142A1" w:rsidRDefault="008A6D41" w:rsidP="00AC1ACE">
      <w:pPr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Para realizar o teste de forma completa foi necessário criar um dispositivo no site Microsoft Azure</w:t>
      </w:r>
      <w:r w:rsidR="00964C48">
        <w:rPr>
          <w:rFonts w:ascii="Arial" w:hAnsi="Arial" w:cs="Arial"/>
          <w:szCs w:val="24"/>
        </w:rPr>
        <w:t xml:space="preserve"> com o nome </w:t>
      </w:r>
      <w:r w:rsidR="00DF196A" w:rsidRPr="00DF196A">
        <w:rPr>
          <w:rFonts w:ascii="Arial" w:hAnsi="Arial" w:cs="Arial"/>
          <w:szCs w:val="24"/>
        </w:rPr>
        <w:t>dispositivo-iot-fullstack-05</w:t>
      </w:r>
      <w:r w:rsidR="00DF196A">
        <w:rPr>
          <w:rFonts w:ascii="Arial" w:hAnsi="Arial" w:cs="Arial"/>
          <w:szCs w:val="24"/>
        </w:rPr>
        <w:t xml:space="preserve"> e copiar sua cadeia de conexão primária:</w:t>
      </w:r>
    </w:p>
    <w:p w14:paraId="65C3A0B3" w14:textId="77777777" w:rsidR="00BE67C1" w:rsidRDefault="00BE67C1" w:rsidP="00AC1ACE">
      <w:pPr>
        <w:jc w:val="left"/>
        <w:rPr>
          <w:rFonts w:ascii="Arial" w:hAnsi="Arial" w:cs="Arial"/>
          <w:szCs w:val="24"/>
        </w:rPr>
      </w:pPr>
    </w:p>
    <w:p w14:paraId="361C1A9C" w14:textId="68DDC4DF" w:rsidR="00DF196A" w:rsidRDefault="00DF196A" w:rsidP="00AC1ACE">
      <w:pPr>
        <w:jc w:val="left"/>
        <w:rPr>
          <w:rFonts w:ascii="Arial" w:hAnsi="Arial" w:cs="Arial"/>
          <w:szCs w:val="24"/>
        </w:rPr>
      </w:pPr>
      <w:r w:rsidRPr="00DF196A">
        <w:rPr>
          <w:rFonts w:ascii="Arial" w:hAnsi="Arial" w:cs="Arial"/>
          <w:szCs w:val="24"/>
        </w:rPr>
        <w:t>HostName=hub-iot-fullstack-05.azure-devices.net;DeviceId=dispositivo-iot-fullstack-05;SharedAccessKey=AoLbYjOQxDdRtO18yl4NKKuBwMMjfuKa2wppz7f2qj8=</w:t>
      </w:r>
    </w:p>
    <w:p w14:paraId="143EFFA1" w14:textId="77777777" w:rsidR="00BE67C1" w:rsidRDefault="00BE67C1" w:rsidP="00AC1ACE">
      <w:pPr>
        <w:jc w:val="left"/>
        <w:rPr>
          <w:rFonts w:ascii="Arial" w:hAnsi="Arial" w:cs="Arial"/>
          <w:szCs w:val="24"/>
        </w:rPr>
      </w:pPr>
    </w:p>
    <w:p w14:paraId="7A82E2B6" w14:textId="5D77DFF3" w:rsidR="00964C48" w:rsidRDefault="00A6139F" w:rsidP="00AC1ACE">
      <w:pPr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Abrir o site do simulador de dispositivo IoT: </w:t>
      </w:r>
      <w:hyperlink r:id="rId18" w:history="1">
        <w:r w:rsidR="00BE67C1" w:rsidRPr="001954B4">
          <w:rPr>
            <w:rStyle w:val="Hyperlink"/>
            <w:rFonts w:ascii="Arial" w:hAnsi="Arial" w:cs="Arial"/>
            <w:szCs w:val="24"/>
          </w:rPr>
          <w:t>https://azure-samples.github.io/raspberry-pi-web-simulator/</w:t>
        </w:r>
      </w:hyperlink>
    </w:p>
    <w:p w14:paraId="16EB7B6C" w14:textId="77777777" w:rsidR="00BE67C1" w:rsidRPr="00A6139F" w:rsidRDefault="00BE67C1" w:rsidP="00AC1ACE">
      <w:pPr>
        <w:jc w:val="left"/>
        <w:rPr>
          <w:rFonts w:ascii="Arial" w:hAnsi="Arial" w:cs="Arial"/>
          <w:szCs w:val="24"/>
        </w:rPr>
      </w:pPr>
    </w:p>
    <w:p w14:paraId="722694D7" w14:textId="16FE7B1A" w:rsidR="00BE67C1" w:rsidRDefault="006A3486" w:rsidP="00AC1ACE">
      <w:pPr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Colar a cadeia de conexão primária na linha 15 do código da página, onde solicita a connectionString do aparelho em questão para ser emulado, e foi solicitado a execução:</w:t>
      </w:r>
    </w:p>
    <w:p w14:paraId="5901CEBD" w14:textId="7BAE0BE5" w:rsidR="006A3486" w:rsidRPr="00A6139F" w:rsidRDefault="00C1156E" w:rsidP="00AC1ACE">
      <w:pPr>
        <w:jc w:val="left"/>
        <w:rPr>
          <w:rFonts w:ascii="Arial" w:hAnsi="Arial" w:cs="Arial"/>
          <w:szCs w:val="24"/>
        </w:rPr>
      </w:pPr>
      <w:r w:rsidRPr="00063450">
        <w:rPr>
          <w:rFonts w:ascii="Arial" w:hAnsi="Arial" w:cs="Arial"/>
          <w:noProof/>
          <w:szCs w:val="24"/>
        </w:rPr>
        <w:lastRenderedPageBreak/>
        <w:drawing>
          <wp:inline distT="0" distB="0" distL="0" distR="0" wp14:anchorId="0F98EB89" wp14:editId="4ED926B0">
            <wp:extent cx="5400675" cy="2247900"/>
            <wp:effectExtent l="0" t="0" r="0" b="0"/>
            <wp:docPr id="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D4AAC" w14:textId="77777777" w:rsidR="00BE67C1" w:rsidRDefault="00BE67C1" w:rsidP="00AC1ACE">
      <w:pPr>
        <w:jc w:val="left"/>
        <w:rPr>
          <w:rFonts w:ascii="Arial" w:hAnsi="Arial" w:cs="Arial"/>
          <w:szCs w:val="24"/>
        </w:rPr>
      </w:pPr>
    </w:p>
    <w:p w14:paraId="3327890E" w14:textId="41EEAC85" w:rsidR="00F142A1" w:rsidRDefault="00063450" w:rsidP="00AC1ACE">
      <w:pPr>
        <w:jc w:val="left"/>
        <w:rPr>
          <w:rFonts w:ascii="Arial" w:hAnsi="Arial" w:cs="Arial"/>
          <w:noProof/>
          <w:szCs w:val="24"/>
        </w:rPr>
      </w:pPr>
      <w:r>
        <w:rPr>
          <w:rFonts w:ascii="Arial" w:hAnsi="Arial" w:cs="Arial"/>
          <w:szCs w:val="24"/>
        </w:rPr>
        <w:t xml:space="preserve">Emulador em execução, </w:t>
      </w:r>
      <w:r w:rsidR="00ED22AE">
        <w:rPr>
          <w:rFonts w:ascii="Arial" w:hAnsi="Arial" w:cs="Arial"/>
          <w:szCs w:val="24"/>
        </w:rPr>
        <w:t xml:space="preserve">agora basta acessar localmente a página do aplicativo web executado para verificar se está tudo devidamente </w:t>
      </w:r>
      <w:r w:rsidR="00292108">
        <w:rPr>
          <w:rFonts w:ascii="Arial" w:hAnsi="Arial" w:cs="Arial"/>
          <w:szCs w:val="24"/>
        </w:rPr>
        <w:t>conectado:</w:t>
      </w:r>
      <w:r w:rsidR="00BE67C1" w:rsidRPr="00BE67C1">
        <w:rPr>
          <w:rFonts w:ascii="Arial" w:hAnsi="Arial" w:cs="Arial"/>
          <w:noProof/>
          <w:szCs w:val="24"/>
        </w:rPr>
        <w:t xml:space="preserve"> </w:t>
      </w:r>
    </w:p>
    <w:p w14:paraId="5B79B001" w14:textId="6116588B" w:rsidR="0037410F" w:rsidRDefault="0037410F" w:rsidP="00AC1ACE">
      <w:pPr>
        <w:jc w:val="left"/>
        <w:rPr>
          <w:rFonts w:ascii="Arial" w:hAnsi="Arial" w:cs="Arial"/>
          <w:noProof/>
          <w:szCs w:val="24"/>
        </w:rPr>
      </w:pPr>
      <w:r w:rsidRPr="0037410F">
        <w:rPr>
          <w:rFonts w:ascii="Arial" w:hAnsi="Arial" w:cs="Arial"/>
          <w:noProof/>
          <w:szCs w:val="24"/>
        </w:rPr>
        <w:t>http://localhost:3000</w:t>
      </w:r>
    </w:p>
    <w:p w14:paraId="731B2FCC" w14:textId="6B04CED8" w:rsidR="00292108" w:rsidRDefault="00C1156E" w:rsidP="00052124">
      <w:pPr>
        <w:jc w:val="center"/>
        <w:rPr>
          <w:rFonts w:ascii="Arial" w:hAnsi="Arial" w:cs="Arial"/>
          <w:noProof/>
          <w:szCs w:val="24"/>
        </w:rPr>
      </w:pPr>
      <w:r w:rsidRPr="00292108">
        <w:rPr>
          <w:rFonts w:ascii="Arial" w:hAnsi="Arial" w:cs="Arial"/>
          <w:noProof/>
          <w:szCs w:val="24"/>
        </w:rPr>
        <w:drawing>
          <wp:inline distT="0" distB="0" distL="0" distR="0" wp14:anchorId="65481387" wp14:editId="6943D9BB">
            <wp:extent cx="5114925" cy="5429250"/>
            <wp:effectExtent l="0" t="0" r="0" b="0"/>
            <wp:docPr id="1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6C53D" w14:textId="64A3F7D5" w:rsidR="00C63AA3" w:rsidRDefault="00C63AA3" w:rsidP="00AC1ACE">
      <w:pPr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Agora que o teste localmente deu certo, foi dado continuidade ao projeto. C</w:t>
      </w:r>
      <w:r w:rsidR="004C7184">
        <w:rPr>
          <w:rFonts w:ascii="Arial" w:hAnsi="Arial" w:cs="Arial"/>
          <w:szCs w:val="24"/>
        </w:rPr>
        <w:t>riando um plano de serviço de aplicativo no Microsoft Azure:</w:t>
      </w:r>
    </w:p>
    <w:p w14:paraId="7166EE12" w14:textId="77777777" w:rsidR="005D3CE5" w:rsidRDefault="005D3CE5" w:rsidP="00AC1ACE">
      <w:pPr>
        <w:jc w:val="left"/>
        <w:rPr>
          <w:rFonts w:ascii="Arial" w:hAnsi="Arial" w:cs="Arial"/>
          <w:szCs w:val="24"/>
          <w:lang w:val="en-US"/>
        </w:rPr>
      </w:pPr>
    </w:p>
    <w:p w14:paraId="7B38AFCE" w14:textId="7057BFD3" w:rsidR="004C7184" w:rsidRDefault="005D3CE5" w:rsidP="00AC1ACE">
      <w:pPr>
        <w:jc w:val="left"/>
        <w:rPr>
          <w:rFonts w:ascii="Arial" w:hAnsi="Arial" w:cs="Arial"/>
          <w:szCs w:val="24"/>
          <w:lang w:val="en-US"/>
        </w:rPr>
      </w:pPr>
      <w:r w:rsidRPr="005D3CE5">
        <w:rPr>
          <w:rFonts w:ascii="Arial" w:hAnsi="Arial" w:cs="Arial"/>
          <w:szCs w:val="24"/>
          <w:lang w:val="en-US"/>
        </w:rPr>
        <w:t>az appservice plan create --name PlanoDeServico-iot-fullstack-05 --resource-group GrupoMissaoPratica05 --sku FREE</w:t>
      </w:r>
    </w:p>
    <w:p w14:paraId="4F8AED0B" w14:textId="77777777" w:rsidR="00052124" w:rsidRDefault="00052124" w:rsidP="00AC1ACE">
      <w:pPr>
        <w:jc w:val="left"/>
        <w:rPr>
          <w:rFonts w:ascii="Arial" w:hAnsi="Arial" w:cs="Arial"/>
          <w:szCs w:val="24"/>
          <w:lang w:val="en-US"/>
        </w:rPr>
      </w:pPr>
    </w:p>
    <w:p w14:paraId="5CDE5DA2" w14:textId="517D188D" w:rsidR="005D3CE5" w:rsidRDefault="00C1156E" w:rsidP="00AC1ACE">
      <w:pPr>
        <w:jc w:val="left"/>
        <w:rPr>
          <w:rFonts w:ascii="Arial" w:hAnsi="Arial" w:cs="Arial"/>
          <w:noProof/>
          <w:szCs w:val="24"/>
          <w:lang w:val="en-US"/>
        </w:rPr>
      </w:pPr>
      <w:r w:rsidRPr="005671AF">
        <w:rPr>
          <w:rFonts w:ascii="Arial" w:hAnsi="Arial" w:cs="Arial"/>
          <w:noProof/>
          <w:szCs w:val="24"/>
          <w:lang w:val="en-US"/>
        </w:rPr>
        <w:drawing>
          <wp:inline distT="0" distB="0" distL="0" distR="0" wp14:anchorId="0C2AED2F" wp14:editId="7947C5D3">
            <wp:extent cx="5400675" cy="5372100"/>
            <wp:effectExtent l="0" t="0" r="0" b="0"/>
            <wp:docPr id="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E56F6" w14:textId="296E3D5E" w:rsidR="005671AF" w:rsidRDefault="00611FB3" w:rsidP="00AC1ACE">
      <w:pPr>
        <w:jc w:val="left"/>
        <w:rPr>
          <w:rFonts w:ascii="Arial" w:hAnsi="Arial" w:cs="Arial"/>
          <w:noProof/>
          <w:szCs w:val="24"/>
        </w:rPr>
      </w:pPr>
      <w:r w:rsidRPr="00611FB3">
        <w:rPr>
          <w:rFonts w:ascii="Arial" w:hAnsi="Arial" w:cs="Arial"/>
          <w:noProof/>
          <w:szCs w:val="24"/>
        </w:rPr>
        <w:t>Criando o aplicativo web n</w:t>
      </w:r>
      <w:r>
        <w:rPr>
          <w:rFonts w:ascii="Arial" w:hAnsi="Arial" w:cs="Arial"/>
          <w:noProof/>
          <w:szCs w:val="24"/>
        </w:rPr>
        <w:t>o Azure:</w:t>
      </w:r>
    </w:p>
    <w:p w14:paraId="605FFB57" w14:textId="77777777" w:rsidR="00611FB3" w:rsidRDefault="00611FB3" w:rsidP="00AC1ACE">
      <w:pPr>
        <w:jc w:val="left"/>
        <w:rPr>
          <w:rFonts w:ascii="Arial" w:hAnsi="Arial" w:cs="Arial"/>
          <w:szCs w:val="24"/>
        </w:rPr>
      </w:pPr>
    </w:p>
    <w:p w14:paraId="1F7D5C08" w14:textId="13B741CB" w:rsidR="00795867" w:rsidRPr="00EC551F" w:rsidRDefault="00795867" w:rsidP="00AC1ACE">
      <w:pPr>
        <w:jc w:val="left"/>
        <w:rPr>
          <w:rFonts w:ascii="Arial" w:hAnsi="Arial" w:cs="Arial"/>
          <w:szCs w:val="24"/>
          <w:lang w:val="en-US"/>
        </w:rPr>
      </w:pPr>
      <w:r w:rsidRPr="00EC551F">
        <w:rPr>
          <w:rFonts w:ascii="Arial" w:hAnsi="Arial" w:cs="Arial"/>
          <w:szCs w:val="24"/>
          <w:lang w:val="en-US"/>
        </w:rPr>
        <w:t xml:space="preserve">az webapp create -n App-iot-fullstack-05 -g GrupoMissaoPratica05 -p PlanoDeServico-iot-fullstack-05 --runtime "NODE:16-lts" --deployment-source-url </w:t>
      </w:r>
      <w:r w:rsidR="00EC551F" w:rsidRPr="00EC551F">
        <w:rPr>
          <w:rFonts w:ascii="Arial" w:hAnsi="Arial" w:cs="Arial"/>
          <w:szCs w:val="24"/>
          <w:lang w:val="en-US"/>
        </w:rPr>
        <w:t>https://github.com/GilvanPOliveira/iotMissaoPratica05</w:t>
      </w:r>
    </w:p>
    <w:p w14:paraId="73C0902B" w14:textId="77777777" w:rsidR="005D3CE5" w:rsidRPr="00EC551F" w:rsidRDefault="005D3CE5" w:rsidP="00AC1ACE">
      <w:pPr>
        <w:jc w:val="left"/>
        <w:rPr>
          <w:rFonts w:ascii="Arial" w:hAnsi="Arial" w:cs="Arial"/>
          <w:szCs w:val="24"/>
          <w:lang w:val="en-US"/>
        </w:rPr>
      </w:pPr>
    </w:p>
    <w:p w14:paraId="0D859520" w14:textId="30804C74" w:rsidR="009F7EBE" w:rsidRPr="00795867" w:rsidRDefault="00C1156E" w:rsidP="00AC1ACE">
      <w:pPr>
        <w:jc w:val="left"/>
        <w:rPr>
          <w:rFonts w:ascii="Arial" w:hAnsi="Arial" w:cs="Arial"/>
          <w:szCs w:val="24"/>
          <w:lang w:val="en-US"/>
        </w:rPr>
      </w:pPr>
      <w:r w:rsidRPr="00345A14">
        <w:rPr>
          <w:rFonts w:ascii="Arial" w:hAnsi="Arial" w:cs="Arial"/>
          <w:noProof/>
          <w:szCs w:val="24"/>
          <w:lang w:val="en-US"/>
        </w:rPr>
        <w:lastRenderedPageBreak/>
        <w:drawing>
          <wp:inline distT="0" distB="0" distL="0" distR="0" wp14:anchorId="0BD67233" wp14:editId="0CEB0DE2">
            <wp:extent cx="5400675" cy="5219700"/>
            <wp:effectExtent l="0" t="0" r="0" b="0"/>
            <wp:docPr id="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BAD7B" w14:textId="77777777" w:rsidR="00F142A1" w:rsidRPr="00795867" w:rsidRDefault="00F142A1" w:rsidP="00AC1ACE">
      <w:pPr>
        <w:jc w:val="left"/>
        <w:rPr>
          <w:rFonts w:ascii="Arial" w:hAnsi="Arial" w:cs="Arial"/>
          <w:szCs w:val="24"/>
          <w:lang w:val="en-US"/>
        </w:rPr>
      </w:pPr>
    </w:p>
    <w:p w14:paraId="4FD06E37" w14:textId="710D33B3" w:rsidR="00F142A1" w:rsidRDefault="00112234" w:rsidP="00AC1ACE">
      <w:pPr>
        <w:jc w:val="left"/>
        <w:rPr>
          <w:rFonts w:ascii="Arial" w:hAnsi="Arial" w:cs="Arial"/>
          <w:szCs w:val="24"/>
        </w:rPr>
      </w:pPr>
      <w:r w:rsidRPr="00112234">
        <w:rPr>
          <w:rFonts w:ascii="Arial" w:hAnsi="Arial" w:cs="Arial"/>
          <w:szCs w:val="24"/>
        </w:rPr>
        <w:t>Configurar as configurações para o</w:t>
      </w:r>
      <w:r>
        <w:rPr>
          <w:rFonts w:ascii="Arial" w:hAnsi="Arial" w:cs="Arial"/>
          <w:szCs w:val="24"/>
        </w:rPr>
        <w:t xml:space="preserve"> aplicativo no Microsoft Azure</w:t>
      </w:r>
      <w:r w:rsidR="00EF4810">
        <w:rPr>
          <w:rFonts w:ascii="Arial" w:hAnsi="Arial" w:cs="Arial"/>
          <w:szCs w:val="24"/>
        </w:rPr>
        <w:t>, definindo as variáveis de ambiente:</w:t>
      </w:r>
    </w:p>
    <w:p w14:paraId="667AD568" w14:textId="77777777" w:rsidR="00EF4810" w:rsidRDefault="00EF4810" w:rsidP="00AC1ACE">
      <w:pPr>
        <w:jc w:val="left"/>
        <w:rPr>
          <w:rFonts w:ascii="Arial" w:hAnsi="Arial" w:cs="Arial"/>
          <w:szCs w:val="24"/>
        </w:rPr>
      </w:pPr>
    </w:p>
    <w:p w14:paraId="6F8A6AB2" w14:textId="64277F0A" w:rsidR="00EF4810" w:rsidRDefault="00EF4810" w:rsidP="00AC1ACE">
      <w:pPr>
        <w:jc w:val="left"/>
        <w:rPr>
          <w:rFonts w:ascii="Arial" w:hAnsi="Arial" w:cs="Arial"/>
          <w:szCs w:val="24"/>
        </w:rPr>
      </w:pPr>
      <w:r w:rsidRPr="00EF4810">
        <w:rPr>
          <w:rFonts w:ascii="Arial" w:hAnsi="Arial" w:cs="Arial"/>
          <w:szCs w:val="24"/>
        </w:rPr>
        <w:t>az webapp config appsettings set -n App-iot-fullstack-05 -g GrupoMissaoPratica05 --settings EventHubConsumerGroup=GrupoConsumidor-iot-fullstack-05 IotHubConnectionString="</w:t>
      </w:r>
      <w:hyperlink r:id="rId23" w:history="1">
        <w:r w:rsidRPr="00EF4810">
          <w:rPr>
            <w:rStyle w:val="Hyperlink"/>
            <w:rFonts w:ascii="Arial" w:hAnsi="Arial" w:cs="Arial"/>
            <w:szCs w:val="24"/>
          </w:rPr>
          <w:t>HostName=hub-iot-fullstack-05.azure-devices.net</w:t>
        </w:r>
      </w:hyperlink>
      <w:r w:rsidRPr="00EF4810">
        <w:rPr>
          <w:rFonts w:ascii="Arial" w:hAnsi="Arial" w:cs="Arial"/>
          <w:szCs w:val="24"/>
        </w:rPr>
        <w:t>;SharedAccessKeyName=service;SharedAccessKey=6WdDiv9DE/8Kb8m4v3lAdFjdXUrjptAVbAIoTL4Fg2o="</w:t>
      </w:r>
    </w:p>
    <w:p w14:paraId="2B6D1911" w14:textId="684C821A" w:rsidR="00112234" w:rsidRDefault="00C1156E" w:rsidP="00AC1ACE">
      <w:pPr>
        <w:jc w:val="left"/>
        <w:rPr>
          <w:rFonts w:ascii="Arial" w:hAnsi="Arial" w:cs="Arial"/>
          <w:noProof/>
          <w:szCs w:val="24"/>
        </w:rPr>
      </w:pPr>
      <w:r w:rsidRPr="00391A5C">
        <w:rPr>
          <w:rFonts w:ascii="Arial" w:hAnsi="Arial" w:cs="Arial"/>
          <w:noProof/>
          <w:szCs w:val="24"/>
        </w:rPr>
        <w:lastRenderedPageBreak/>
        <w:drawing>
          <wp:inline distT="0" distB="0" distL="0" distR="0" wp14:anchorId="5BF1D786" wp14:editId="3023CBC1">
            <wp:extent cx="5400675" cy="2800350"/>
            <wp:effectExtent l="0" t="0" r="0" b="0"/>
            <wp:docPr id="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DC52F" w14:textId="77777777" w:rsidR="001B059D" w:rsidRDefault="001B059D" w:rsidP="00AC1ACE">
      <w:pPr>
        <w:jc w:val="left"/>
        <w:rPr>
          <w:rFonts w:ascii="Arial" w:hAnsi="Arial" w:cs="Arial"/>
          <w:noProof/>
          <w:szCs w:val="24"/>
        </w:rPr>
      </w:pPr>
    </w:p>
    <w:p w14:paraId="5DBD5490" w14:textId="2B58E4B6" w:rsidR="002B15D0" w:rsidRDefault="002B15D0" w:rsidP="00AC1ACE">
      <w:pPr>
        <w:jc w:val="left"/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</w:rPr>
        <w:t>Ativando o WebSocket no Aplicativo Web:</w:t>
      </w:r>
    </w:p>
    <w:p w14:paraId="76235BC9" w14:textId="77777777" w:rsidR="002B15D0" w:rsidRDefault="002B15D0" w:rsidP="00AC1ACE">
      <w:pPr>
        <w:jc w:val="left"/>
        <w:rPr>
          <w:rFonts w:ascii="Arial" w:hAnsi="Arial" w:cs="Arial"/>
          <w:noProof/>
          <w:szCs w:val="24"/>
        </w:rPr>
      </w:pPr>
    </w:p>
    <w:p w14:paraId="76779E89" w14:textId="68401F6D" w:rsidR="00C80E62" w:rsidRDefault="009E02A8" w:rsidP="00AC1ACE">
      <w:pPr>
        <w:jc w:val="left"/>
        <w:rPr>
          <w:rFonts w:ascii="Arial" w:hAnsi="Arial" w:cs="Arial"/>
          <w:szCs w:val="24"/>
          <w:lang w:val="en-US"/>
        </w:rPr>
      </w:pPr>
      <w:r w:rsidRPr="009E02A8">
        <w:rPr>
          <w:rFonts w:ascii="Arial" w:hAnsi="Arial" w:cs="Arial"/>
          <w:szCs w:val="24"/>
          <w:lang w:val="en-US"/>
        </w:rPr>
        <w:t>az webapp config set -n App-iot-fullstack-05 -g GrupoMissaoPratica05 --web-sockets-enabled true</w:t>
      </w:r>
    </w:p>
    <w:p w14:paraId="7BDAC334" w14:textId="77777777" w:rsidR="006F55AE" w:rsidRDefault="006F55AE" w:rsidP="00AC1ACE">
      <w:pPr>
        <w:jc w:val="left"/>
        <w:rPr>
          <w:rFonts w:ascii="Arial" w:hAnsi="Arial" w:cs="Arial"/>
          <w:szCs w:val="24"/>
          <w:lang w:val="en-US"/>
        </w:rPr>
      </w:pPr>
    </w:p>
    <w:p w14:paraId="6D698A5A" w14:textId="4F75B691" w:rsidR="009E02A8" w:rsidRPr="009E02A8" w:rsidRDefault="00C1156E" w:rsidP="00AC1ACE">
      <w:pPr>
        <w:jc w:val="left"/>
        <w:rPr>
          <w:rFonts w:ascii="Arial" w:hAnsi="Arial" w:cs="Arial"/>
          <w:szCs w:val="24"/>
          <w:lang w:val="en-US"/>
        </w:rPr>
      </w:pPr>
      <w:r w:rsidRPr="006F55AE">
        <w:rPr>
          <w:rFonts w:ascii="Arial" w:hAnsi="Arial" w:cs="Arial"/>
          <w:noProof/>
          <w:szCs w:val="24"/>
          <w:lang w:val="en-US"/>
        </w:rPr>
        <w:drawing>
          <wp:inline distT="0" distB="0" distL="0" distR="0" wp14:anchorId="5D97A9F6" wp14:editId="71150BE1">
            <wp:extent cx="5400675" cy="3267075"/>
            <wp:effectExtent l="0" t="0" r="0" b="0"/>
            <wp:docPr id="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C84B7" w14:textId="77777777" w:rsidR="009E02A8" w:rsidRDefault="009E02A8" w:rsidP="00AC1ACE">
      <w:pPr>
        <w:jc w:val="left"/>
        <w:rPr>
          <w:rFonts w:ascii="Arial" w:hAnsi="Arial" w:cs="Arial"/>
          <w:szCs w:val="24"/>
          <w:lang w:val="en-US"/>
        </w:rPr>
      </w:pPr>
    </w:p>
    <w:p w14:paraId="61E375B8" w14:textId="77777777" w:rsidR="007B107E" w:rsidRDefault="007B107E" w:rsidP="00AC1ACE">
      <w:pPr>
        <w:jc w:val="left"/>
        <w:rPr>
          <w:rFonts w:ascii="Arial" w:hAnsi="Arial" w:cs="Arial"/>
          <w:szCs w:val="24"/>
          <w:lang w:val="en-US"/>
        </w:rPr>
      </w:pPr>
    </w:p>
    <w:p w14:paraId="0FF2606D" w14:textId="77777777" w:rsidR="007B107E" w:rsidRDefault="007B107E" w:rsidP="00AC1ACE">
      <w:pPr>
        <w:jc w:val="left"/>
        <w:rPr>
          <w:rFonts w:ascii="Arial" w:hAnsi="Arial" w:cs="Arial"/>
          <w:szCs w:val="24"/>
          <w:lang w:val="en-US"/>
        </w:rPr>
      </w:pPr>
    </w:p>
    <w:p w14:paraId="42106BC8" w14:textId="77777777" w:rsidR="006F55AE" w:rsidRDefault="006F55AE" w:rsidP="00AC1ACE">
      <w:pPr>
        <w:jc w:val="left"/>
        <w:rPr>
          <w:rFonts w:ascii="Arial" w:hAnsi="Arial" w:cs="Arial"/>
          <w:szCs w:val="24"/>
          <w:lang w:val="en-US"/>
        </w:rPr>
      </w:pPr>
    </w:p>
    <w:p w14:paraId="23E1B351" w14:textId="306A079A" w:rsidR="00C80E62" w:rsidRPr="00843E4A" w:rsidRDefault="00843E4A" w:rsidP="00AC1ACE">
      <w:pPr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lastRenderedPageBreak/>
        <w:t>F</w:t>
      </w:r>
      <w:r>
        <w:rPr>
          <w:rFonts w:ascii="Arial" w:hAnsi="Arial" w:cs="Arial"/>
          <w:noProof/>
          <w:szCs w:val="24"/>
        </w:rPr>
        <w:t>orçando o uso de HTTPS no Aplicativo Web:</w:t>
      </w:r>
    </w:p>
    <w:p w14:paraId="312D4230" w14:textId="1FBB3DB8" w:rsidR="00F142A1" w:rsidRPr="00843E4A" w:rsidRDefault="00F142A1" w:rsidP="00AC1ACE">
      <w:pPr>
        <w:jc w:val="left"/>
        <w:rPr>
          <w:rFonts w:ascii="Arial" w:hAnsi="Arial" w:cs="Arial"/>
          <w:szCs w:val="24"/>
        </w:rPr>
      </w:pPr>
    </w:p>
    <w:p w14:paraId="2B7E71EB" w14:textId="4A552FB7" w:rsidR="00F142A1" w:rsidRPr="009E02A8" w:rsidRDefault="009E02A8" w:rsidP="00AC1ACE">
      <w:pPr>
        <w:jc w:val="left"/>
        <w:rPr>
          <w:rFonts w:ascii="Arial" w:hAnsi="Arial" w:cs="Arial"/>
          <w:szCs w:val="24"/>
          <w:lang w:val="en-US"/>
        </w:rPr>
      </w:pPr>
      <w:r w:rsidRPr="009E02A8">
        <w:rPr>
          <w:rFonts w:ascii="Arial" w:hAnsi="Arial" w:cs="Arial"/>
          <w:szCs w:val="24"/>
          <w:lang w:val="en-US"/>
        </w:rPr>
        <w:t>az webapp update -n App-iot-fullstack-05 -g GrupoMissaoPratica05 --https-only true</w:t>
      </w:r>
    </w:p>
    <w:p w14:paraId="6D3D89DB" w14:textId="23BA1EA8" w:rsidR="00F142A1" w:rsidRDefault="00C1156E" w:rsidP="00AC1ACE">
      <w:pPr>
        <w:jc w:val="left"/>
        <w:rPr>
          <w:rFonts w:ascii="Arial" w:hAnsi="Arial" w:cs="Arial"/>
          <w:noProof/>
          <w:szCs w:val="24"/>
          <w:lang w:val="en-US"/>
        </w:rPr>
      </w:pPr>
      <w:r w:rsidRPr="00547ED2">
        <w:rPr>
          <w:rFonts w:ascii="Arial" w:hAnsi="Arial" w:cs="Arial"/>
          <w:noProof/>
          <w:szCs w:val="24"/>
          <w:lang w:val="en-US"/>
        </w:rPr>
        <w:drawing>
          <wp:inline distT="0" distB="0" distL="0" distR="0" wp14:anchorId="571D020C" wp14:editId="675785EF">
            <wp:extent cx="5400675" cy="5353050"/>
            <wp:effectExtent l="0" t="0" r="0" b="0"/>
            <wp:docPr id="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DE486" w14:textId="77777777" w:rsidR="00547ED2" w:rsidRDefault="00547ED2" w:rsidP="00AC1ACE">
      <w:pPr>
        <w:jc w:val="left"/>
        <w:rPr>
          <w:rFonts w:ascii="Arial" w:hAnsi="Arial" w:cs="Arial"/>
          <w:noProof/>
          <w:szCs w:val="24"/>
        </w:rPr>
      </w:pPr>
    </w:p>
    <w:p w14:paraId="0B68F05F" w14:textId="10205A1E" w:rsidR="00001EE9" w:rsidRDefault="003B3351" w:rsidP="00AC1ACE">
      <w:pPr>
        <w:jc w:val="left"/>
        <w:rPr>
          <w:rFonts w:ascii="Arial" w:hAnsi="Arial" w:cs="Arial"/>
          <w:noProof/>
          <w:szCs w:val="24"/>
        </w:rPr>
      </w:pPr>
      <w:r w:rsidRPr="003B3351">
        <w:rPr>
          <w:rFonts w:ascii="Arial" w:hAnsi="Arial" w:cs="Arial"/>
          <w:noProof/>
          <w:szCs w:val="24"/>
        </w:rPr>
        <w:t>Verificando o status do ap</w:t>
      </w:r>
      <w:r>
        <w:rPr>
          <w:rFonts w:ascii="Arial" w:hAnsi="Arial" w:cs="Arial"/>
          <w:noProof/>
          <w:szCs w:val="24"/>
        </w:rPr>
        <w:t>licativo web:</w:t>
      </w:r>
    </w:p>
    <w:p w14:paraId="5E77E3B7" w14:textId="4E3C11CE" w:rsidR="003B3351" w:rsidRPr="00406DD1" w:rsidRDefault="00406DD1" w:rsidP="00AC1ACE">
      <w:pPr>
        <w:jc w:val="left"/>
        <w:rPr>
          <w:rFonts w:ascii="Arial" w:hAnsi="Arial" w:cs="Arial"/>
          <w:szCs w:val="24"/>
          <w:lang w:val="en-US"/>
        </w:rPr>
      </w:pPr>
      <w:r w:rsidRPr="00406DD1">
        <w:rPr>
          <w:rFonts w:ascii="Arial" w:hAnsi="Arial" w:cs="Arial"/>
          <w:szCs w:val="24"/>
          <w:lang w:val="en-US"/>
        </w:rPr>
        <w:t>az webapp show -n App-iot-fullstack-05 -g GrupoMissaoPratica05 --query state</w:t>
      </w:r>
    </w:p>
    <w:p w14:paraId="29913F57" w14:textId="5515C7E0" w:rsidR="009E02A8" w:rsidRDefault="00C1156E" w:rsidP="00AC1ACE">
      <w:pPr>
        <w:jc w:val="left"/>
        <w:rPr>
          <w:rFonts w:ascii="Arial" w:hAnsi="Arial" w:cs="Arial"/>
          <w:noProof/>
          <w:szCs w:val="24"/>
          <w:lang w:val="en-US"/>
        </w:rPr>
      </w:pPr>
      <w:r w:rsidRPr="00283938">
        <w:rPr>
          <w:rFonts w:ascii="Arial" w:hAnsi="Arial" w:cs="Arial"/>
          <w:noProof/>
          <w:szCs w:val="24"/>
          <w:lang w:val="en-US"/>
        </w:rPr>
        <w:drawing>
          <wp:inline distT="0" distB="0" distL="0" distR="0" wp14:anchorId="32D098A1" wp14:editId="665E920C">
            <wp:extent cx="5400675" cy="581025"/>
            <wp:effectExtent l="0" t="0" r="0" b="0"/>
            <wp:docPr id="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2A957" w14:textId="07857E35" w:rsidR="00CC0A6B" w:rsidRPr="00CC0A6B" w:rsidRDefault="00CC0A6B" w:rsidP="00CC0A6B">
      <w:pPr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</w:t>
      </w:r>
      <w:r w:rsidRPr="00CC0A6B">
        <w:rPr>
          <w:rFonts w:ascii="Arial" w:hAnsi="Arial" w:cs="Arial"/>
          <w:szCs w:val="24"/>
        </w:rPr>
        <w:t xml:space="preserve"> resposta fo</w:t>
      </w:r>
      <w:r>
        <w:rPr>
          <w:rFonts w:ascii="Arial" w:hAnsi="Arial" w:cs="Arial"/>
          <w:szCs w:val="24"/>
        </w:rPr>
        <w:t>i</w:t>
      </w:r>
      <w:r w:rsidRPr="00CC0A6B">
        <w:rPr>
          <w:rFonts w:ascii="Arial" w:hAnsi="Arial" w:cs="Arial"/>
          <w:szCs w:val="24"/>
        </w:rPr>
        <w:t xml:space="preserve"> “Running”, </w:t>
      </w:r>
      <w:r>
        <w:rPr>
          <w:rFonts w:ascii="Arial" w:hAnsi="Arial" w:cs="Arial"/>
          <w:szCs w:val="24"/>
        </w:rPr>
        <w:t xml:space="preserve">simbolizando que </w:t>
      </w:r>
      <w:r w:rsidRPr="00CC0A6B">
        <w:rPr>
          <w:rFonts w:ascii="Arial" w:hAnsi="Arial" w:cs="Arial"/>
          <w:szCs w:val="24"/>
        </w:rPr>
        <w:t>a aplicação está</w:t>
      </w:r>
      <w:r>
        <w:rPr>
          <w:rFonts w:ascii="Arial" w:hAnsi="Arial" w:cs="Arial"/>
          <w:szCs w:val="24"/>
        </w:rPr>
        <w:t xml:space="preserve"> </w:t>
      </w:r>
      <w:r w:rsidRPr="00CC0A6B">
        <w:rPr>
          <w:rFonts w:ascii="Arial" w:hAnsi="Arial" w:cs="Arial"/>
          <w:szCs w:val="24"/>
        </w:rPr>
        <w:t>funcionando perfeitamente!</w:t>
      </w:r>
    </w:p>
    <w:p w14:paraId="2F482B3F" w14:textId="77777777" w:rsidR="00F142A1" w:rsidRDefault="00F142A1" w:rsidP="00AC1ACE">
      <w:pPr>
        <w:jc w:val="left"/>
        <w:rPr>
          <w:rFonts w:ascii="Arial" w:hAnsi="Arial" w:cs="Arial"/>
          <w:szCs w:val="24"/>
        </w:rPr>
      </w:pPr>
    </w:p>
    <w:p w14:paraId="1A4E7EF2" w14:textId="77777777" w:rsidR="00283938" w:rsidRPr="00CC0A6B" w:rsidRDefault="00283938" w:rsidP="00AC1ACE">
      <w:pPr>
        <w:jc w:val="left"/>
        <w:rPr>
          <w:rFonts w:ascii="Arial" w:hAnsi="Arial" w:cs="Arial"/>
          <w:szCs w:val="24"/>
        </w:rPr>
      </w:pPr>
    </w:p>
    <w:p w14:paraId="3D6CD8D4" w14:textId="48B30999" w:rsidR="00F142A1" w:rsidRDefault="00CC0A6B" w:rsidP="00AC1ACE">
      <w:pPr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 xml:space="preserve">Agora vamos implementar o código do aplicativo web </w:t>
      </w:r>
      <w:r w:rsidR="0045468B">
        <w:rPr>
          <w:rFonts w:ascii="Arial" w:hAnsi="Arial" w:cs="Arial"/>
          <w:szCs w:val="24"/>
        </w:rPr>
        <w:t>do Microsoft Azure.</w:t>
      </w:r>
    </w:p>
    <w:p w14:paraId="41F404DA" w14:textId="758646D6" w:rsidR="0045468B" w:rsidRDefault="0045468B" w:rsidP="00AC1ACE">
      <w:pPr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Configurando no VS Code o repositório remoto do Microsoft Azure:</w:t>
      </w:r>
    </w:p>
    <w:p w14:paraId="4C3723D6" w14:textId="043FC21C" w:rsidR="0045468B" w:rsidRPr="00361171" w:rsidRDefault="00361171" w:rsidP="00AC1ACE">
      <w:pPr>
        <w:jc w:val="left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git init</w:t>
      </w:r>
    </w:p>
    <w:p w14:paraId="198358C1" w14:textId="26867BEA" w:rsidR="005A5F40" w:rsidRDefault="005A5F40" w:rsidP="00AC1ACE">
      <w:pPr>
        <w:jc w:val="left"/>
        <w:rPr>
          <w:rFonts w:ascii="Arial" w:hAnsi="Arial" w:cs="Arial"/>
          <w:szCs w:val="24"/>
          <w:lang w:val="en-US"/>
        </w:rPr>
      </w:pPr>
      <w:r w:rsidRPr="005A5F40">
        <w:rPr>
          <w:rFonts w:ascii="Arial" w:hAnsi="Arial" w:cs="Arial"/>
          <w:szCs w:val="24"/>
          <w:lang w:val="en-US"/>
        </w:rPr>
        <w:t xml:space="preserve">git remote set-url azure </w:t>
      </w:r>
      <w:hyperlink r:id="rId28" w:history="1">
        <w:r w:rsidRPr="001954B4">
          <w:rPr>
            <w:rStyle w:val="Hyperlink"/>
            <w:rFonts w:ascii="Arial" w:hAnsi="Arial" w:cs="Arial"/>
            <w:szCs w:val="24"/>
            <w:lang w:val="en-US"/>
          </w:rPr>
          <w:t>https://gilvanuser@app-iot-fullstack-05.scm.azurewebsites.net/App-iot-fullstack-05.git</w:t>
        </w:r>
      </w:hyperlink>
    </w:p>
    <w:p w14:paraId="589397EB" w14:textId="73803BCF" w:rsidR="00F142A1" w:rsidRPr="00AC64BA" w:rsidRDefault="00BF42CA" w:rsidP="00AC1ACE">
      <w:pPr>
        <w:jc w:val="left"/>
        <w:rPr>
          <w:rFonts w:ascii="Arial" w:hAnsi="Arial" w:cs="Arial"/>
          <w:szCs w:val="24"/>
          <w:lang w:val="en-US"/>
        </w:rPr>
      </w:pPr>
      <w:r w:rsidRPr="00AC64BA">
        <w:rPr>
          <w:rFonts w:ascii="Arial" w:hAnsi="Arial" w:cs="Arial"/>
          <w:szCs w:val="24"/>
          <w:lang w:val="en-US"/>
        </w:rPr>
        <w:t>git add .</w:t>
      </w:r>
    </w:p>
    <w:p w14:paraId="44087E6B" w14:textId="77777777" w:rsidR="00F32331" w:rsidRDefault="00F32331" w:rsidP="00AC1ACE">
      <w:pPr>
        <w:jc w:val="left"/>
        <w:rPr>
          <w:rFonts w:ascii="Arial" w:hAnsi="Arial" w:cs="Arial"/>
          <w:szCs w:val="24"/>
        </w:rPr>
      </w:pPr>
      <w:r w:rsidRPr="00F32331">
        <w:rPr>
          <w:rFonts w:ascii="Arial" w:hAnsi="Arial" w:cs="Arial"/>
          <w:szCs w:val="24"/>
        </w:rPr>
        <w:t>git commit -m ":tada: Adição do repositório remoto Microsoft Azure"</w:t>
      </w:r>
    </w:p>
    <w:p w14:paraId="2FF965E7" w14:textId="02EC731B" w:rsidR="00BF42CA" w:rsidRDefault="00BF42CA" w:rsidP="00AC1ACE">
      <w:pPr>
        <w:jc w:val="left"/>
        <w:rPr>
          <w:rFonts w:ascii="Arial" w:hAnsi="Arial" w:cs="Arial"/>
          <w:szCs w:val="24"/>
        </w:rPr>
      </w:pPr>
      <w:r w:rsidRPr="00BF42CA">
        <w:rPr>
          <w:rFonts w:ascii="Arial" w:hAnsi="Arial" w:cs="Arial"/>
          <w:szCs w:val="24"/>
        </w:rPr>
        <w:t>git push azure master</w:t>
      </w:r>
    </w:p>
    <w:p w14:paraId="571E8AAE" w14:textId="77777777" w:rsidR="00F70B45" w:rsidRDefault="00F70B45" w:rsidP="00AC1ACE">
      <w:pPr>
        <w:jc w:val="left"/>
        <w:rPr>
          <w:rFonts w:ascii="Arial" w:hAnsi="Arial" w:cs="Arial"/>
          <w:szCs w:val="24"/>
        </w:rPr>
      </w:pPr>
    </w:p>
    <w:p w14:paraId="46B375D4" w14:textId="5A2F9ABC" w:rsidR="00FD3A80" w:rsidRDefault="00632388" w:rsidP="00AC1ACE">
      <w:pPr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Acessando a </w:t>
      </w:r>
      <w:r w:rsidR="004D3509">
        <w:rPr>
          <w:rFonts w:ascii="Arial" w:hAnsi="Arial" w:cs="Arial"/>
          <w:szCs w:val="24"/>
        </w:rPr>
        <w:t xml:space="preserve">URL criada: </w:t>
      </w:r>
      <w:hyperlink r:id="rId29" w:history="1">
        <w:r w:rsidR="004D3509" w:rsidRPr="001954B4">
          <w:rPr>
            <w:rStyle w:val="Hyperlink"/>
            <w:rFonts w:ascii="Arial" w:hAnsi="Arial" w:cs="Arial"/>
            <w:szCs w:val="24"/>
          </w:rPr>
          <w:t>https://App-iot-fullstack-05.azurewebsites.net</w:t>
        </w:r>
      </w:hyperlink>
    </w:p>
    <w:p w14:paraId="4AD1E68C" w14:textId="2365F3FC" w:rsidR="004D3509" w:rsidRDefault="004D3509" w:rsidP="00AC1ACE">
      <w:pPr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*Com o simulador em execução</w:t>
      </w:r>
    </w:p>
    <w:p w14:paraId="5558083B" w14:textId="21CECBFC" w:rsidR="004D3509" w:rsidRDefault="00C1156E" w:rsidP="00AC1ACE">
      <w:pPr>
        <w:jc w:val="left"/>
        <w:rPr>
          <w:rFonts w:ascii="Arial" w:hAnsi="Arial" w:cs="Arial"/>
          <w:szCs w:val="24"/>
        </w:rPr>
      </w:pPr>
      <w:r w:rsidRPr="000319D8">
        <w:rPr>
          <w:rFonts w:ascii="Arial" w:hAnsi="Arial" w:cs="Arial"/>
          <w:noProof/>
          <w:szCs w:val="24"/>
        </w:rPr>
        <w:drawing>
          <wp:inline distT="0" distB="0" distL="0" distR="0" wp14:anchorId="4AFF1C8C" wp14:editId="57CE563A">
            <wp:extent cx="5400675" cy="5743575"/>
            <wp:effectExtent l="0" t="0" r="0" b="0"/>
            <wp:docPr id="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8EF2E" w14:textId="77777777" w:rsidR="00F142A1" w:rsidRPr="00F32331" w:rsidRDefault="00F142A1" w:rsidP="00AC1ACE">
      <w:pPr>
        <w:jc w:val="left"/>
        <w:rPr>
          <w:rFonts w:ascii="Arial" w:hAnsi="Arial" w:cs="Arial"/>
          <w:szCs w:val="24"/>
        </w:rPr>
      </w:pPr>
    </w:p>
    <w:sectPr w:rsidR="00F142A1" w:rsidRPr="00F32331" w:rsidSect="006252F1">
      <w:headerReference w:type="even" r:id="rId31"/>
      <w:headerReference w:type="default" r:id="rId32"/>
      <w:footerReference w:type="even" r:id="rId33"/>
      <w:footerReference w:type="first" r:id="rId34"/>
      <w:type w:val="continuous"/>
      <w:pgSz w:w="11907" w:h="16840" w:code="9"/>
      <w:pgMar w:top="1702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C9CE73" w14:textId="77777777" w:rsidR="00BB105D" w:rsidRPr="00B24598" w:rsidRDefault="00BB105D">
      <w:r w:rsidRPr="00B24598">
        <w:separator/>
      </w:r>
    </w:p>
  </w:endnote>
  <w:endnote w:type="continuationSeparator" w:id="0">
    <w:p w14:paraId="2C0EC33F" w14:textId="77777777" w:rsidR="00BB105D" w:rsidRPr="00B24598" w:rsidRDefault="00BB105D">
      <w:r w:rsidRPr="00B2459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13981" w14:textId="77777777" w:rsidR="0092301E" w:rsidRPr="00B24598" w:rsidRDefault="0092301E">
    <w:pPr>
      <w:jc w:val="left"/>
    </w:pPr>
    <w:r w:rsidRPr="00B24598"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A2656" w14:textId="77777777" w:rsidR="0092301E" w:rsidRPr="00B24598" w:rsidRDefault="0092301E">
    <w:r w:rsidRPr="00B24598"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529DB" w14:textId="77777777" w:rsidR="0092301E" w:rsidRPr="00B24598" w:rsidRDefault="0092301E">
    <w:pPr>
      <w:jc w:val="left"/>
    </w:pPr>
    <w:r w:rsidRPr="00B24598"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C0634" w14:textId="77777777" w:rsidR="0092301E" w:rsidRPr="00B24598" w:rsidRDefault="0092301E">
    <w:r w:rsidRPr="00B24598"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0E0E7B" w14:textId="77777777" w:rsidR="00BB105D" w:rsidRPr="00B24598" w:rsidRDefault="00BB105D">
      <w:r w:rsidRPr="00B24598">
        <w:separator/>
      </w:r>
    </w:p>
  </w:footnote>
  <w:footnote w:type="continuationSeparator" w:id="0">
    <w:p w14:paraId="01B0E6E3" w14:textId="77777777" w:rsidR="00BB105D" w:rsidRPr="00B24598" w:rsidRDefault="00BB105D">
      <w:r w:rsidRPr="00B2459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CBD9C1" w14:textId="77777777" w:rsidR="0092301E" w:rsidRPr="00B24598" w:rsidRDefault="0092301E">
    <w:pPr>
      <w:framePr w:wrap="around" w:vAnchor="text" w:hAnchor="margin" w:xAlign="inside" w:y="1"/>
    </w:pPr>
    <w:r w:rsidRPr="00B24598">
      <w:fldChar w:fldCharType="begin"/>
    </w:r>
    <w:r w:rsidRPr="00B24598">
      <w:instrText xml:space="preserve">PAGE  </w:instrText>
    </w:r>
    <w:r w:rsidRPr="00B24598">
      <w:fldChar w:fldCharType="separate"/>
    </w:r>
    <w:r w:rsidRPr="00B24598">
      <w:t>102</w:t>
    </w:r>
    <w:r w:rsidRPr="00B24598">
      <w:fldChar w:fldCharType="end"/>
    </w:r>
  </w:p>
  <w:p w14:paraId="396D89A5" w14:textId="77777777" w:rsidR="0092301E" w:rsidRPr="00B24598" w:rsidRDefault="0092301E">
    <w:pPr>
      <w:jc w:val="right"/>
    </w:pPr>
    <w:r w:rsidRPr="00B24598">
      <w:t>S. Sandri, J. Stolfi, L.Velho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CBCDB6" w14:textId="77777777" w:rsidR="0092301E" w:rsidRPr="00B24598" w:rsidRDefault="0092301E">
    <w:pPr>
      <w:framePr w:wrap="around" w:vAnchor="text" w:hAnchor="margin" w:xAlign="inside" w:y="1"/>
    </w:pPr>
  </w:p>
  <w:p w14:paraId="439F8387" w14:textId="7E9AADBE" w:rsidR="0092301E" w:rsidRPr="00B24598" w:rsidRDefault="00C1156E" w:rsidP="00B24598">
    <w:pPr>
      <w:tabs>
        <w:tab w:val="right" w:pos="9356"/>
      </w:tabs>
      <w:jc w:val="center"/>
    </w:pPr>
    <w:r>
      <w:rPr>
        <w:noProof/>
      </w:rPr>
      <w:drawing>
        <wp:inline distT="0" distB="0" distL="0" distR="0" wp14:anchorId="1789B182" wp14:editId="7415ACFF">
          <wp:extent cx="1552575" cy="12382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1238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572FC8" w14:textId="77777777" w:rsidR="0092301E" w:rsidRPr="00B24598" w:rsidRDefault="0092301E">
    <w:pPr>
      <w:framePr w:wrap="around" w:vAnchor="text" w:hAnchor="margin" w:xAlign="inside" w:y="1"/>
    </w:pPr>
    <w:r w:rsidRPr="00B24598">
      <w:fldChar w:fldCharType="begin"/>
    </w:r>
    <w:r w:rsidRPr="00B24598">
      <w:instrText xml:space="preserve">PAGE  </w:instrText>
    </w:r>
    <w:r w:rsidRPr="00B24598">
      <w:fldChar w:fldCharType="separate"/>
    </w:r>
    <w:r w:rsidRPr="00B24598">
      <w:t>102</w:t>
    </w:r>
    <w:r w:rsidRPr="00B24598">
      <w:fldChar w:fldCharType="end"/>
    </w:r>
  </w:p>
  <w:p w14:paraId="08D0C4FB" w14:textId="77777777" w:rsidR="0092301E" w:rsidRPr="00B24598" w:rsidRDefault="0092301E">
    <w:pPr>
      <w:jc w:val="right"/>
    </w:pPr>
    <w:r w:rsidRPr="00B24598">
      <w:t>S. Sandri, J. Stolfi, L.Velho</w:t>
    </w:r>
  </w:p>
  <w:p w14:paraId="4C2182F0" w14:textId="77777777" w:rsidR="0092301E" w:rsidRPr="00B24598" w:rsidRDefault="0092301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33344" w14:textId="77777777" w:rsidR="0092301E" w:rsidRPr="00B24598" w:rsidRDefault="0092301E">
    <w:pPr>
      <w:framePr w:wrap="around" w:vAnchor="text" w:hAnchor="margin" w:xAlign="inside" w:y="1"/>
    </w:pPr>
  </w:p>
  <w:p w14:paraId="19229464" w14:textId="77777777" w:rsidR="0092301E" w:rsidRPr="00B24598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40B27"/>
    <w:multiLevelType w:val="multilevel"/>
    <w:tmpl w:val="29D0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56D90"/>
    <w:multiLevelType w:val="hybridMultilevel"/>
    <w:tmpl w:val="44DAE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6534E"/>
    <w:multiLevelType w:val="multilevel"/>
    <w:tmpl w:val="2538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54237"/>
    <w:multiLevelType w:val="multilevel"/>
    <w:tmpl w:val="1498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8522E"/>
    <w:multiLevelType w:val="multilevel"/>
    <w:tmpl w:val="F3D4C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BE2CD4"/>
    <w:multiLevelType w:val="multilevel"/>
    <w:tmpl w:val="08A0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F3E63"/>
    <w:multiLevelType w:val="multilevel"/>
    <w:tmpl w:val="533C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0760A"/>
    <w:multiLevelType w:val="multilevel"/>
    <w:tmpl w:val="4B44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F015EA"/>
    <w:multiLevelType w:val="multilevel"/>
    <w:tmpl w:val="B0F4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59205A"/>
    <w:multiLevelType w:val="multilevel"/>
    <w:tmpl w:val="A16E8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0213CC"/>
    <w:multiLevelType w:val="multilevel"/>
    <w:tmpl w:val="72FC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694422"/>
    <w:multiLevelType w:val="hybridMultilevel"/>
    <w:tmpl w:val="0E6EEA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BF02F8"/>
    <w:multiLevelType w:val="multilevel"/>
    <w:tmpl w:val="3DEE3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F06FA8"/>
    <w:multiLevelType w:val="multilevel"/>
    <w:tmpl w:val="7B86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4C46CE"/>
    <w:multiLevelType w:val="hybridMultilevel"/>
    <w:tmpl w:val="942CD4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FB7632"/>
    <w:multiLevelType w:val="hybridMultilevel"/>
    <w:tmpl w:val="80BA0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007CC"/>
    <w:multiLevelType w:val="hybridMultilevel"/>
    <w:tmpl w:val="7A4EA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B5241B"/>
    <w:multiLevelType w:val="hybridMultilevel"/>
    <w:tmpl w:val="80EAFF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582861">
    <w:abstractNumId w:val="8"/>
  </w:num>
  <w:num w:numId="2" w16cid:durableId="1128552929">
    <w:abstractNumId w:val="5"/>
  </w:num>
  <w:num w:numId="3" w16cid:durableId="1664700239">
    <w:abstractNumId w:val="7"/>
  </w:num>
  <w:num w:numId="4" w16cid:durableId="1304966262">
    <w:abstractNumId w:val="0"/>
  </w:num>
  <w:num w:numId="5" w16cid:durableId="1072436302">
    <w:abstractNumId w:val="6"/>
  </w:num>
  <w:num w:numId="6" w16cid:durableId="391735133">
    <w:abstractNumId w:val="2"/>
  </w:num>
  <w:num w:numId="7" w16cid:durableId="357507335">
    <w:abstractNumId w:val="13"/>
  </w:num>
  <w:num w:numId="8" w16cid:durableId="856041447">
    <w:abstractNumId w:val="17"/>
  </w:num>
  <w:num w:numId="9" w16cid:durableId="83889631">
    <w:abstractNumId w:val="1"/>
  </w:num>
  <w:num w:numId="10" w16cid:durableId="1267038385">
    <w:abstractNumId w:val="11"/>
  </w:num>
  <w:num w:numId="11" w16cid:durableId="1759869362">
    <w:abstractNumId w:val="15"/>
  </w:num>
  <w:num w:numId="12" w16cid:durableId="1758213557">
    <w:abstractNumId w:val="14"/>
  </w:num>
  <w:num w:numId="13" w16cid:durableId="397216186">
    <w:abstractNumId w:val="10"/>
  </w:num>
  <w:num w:numId="14" w16cid:durableId="1398358497">
    <w:abstractNumId w:val="4"/>
  </w:num>
  <w:num w:numId="15" w16cid:durableId="271517118">
    <w:abstractNumId w:val="3"/>
  </w:num>
  <w:num w:numId="16" w16cid:durableId="1924802193">
    <w:abstractNumId w:val="9"/>
  </w:num>
  <w:num w:numId="17" w16cid:durableId="1350526672">
    <w:abstractNumId w:val="12"/>
  </w:num>
  <w:num w:numId="18" w16cid:durableId="504396834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01EE9"/>
    <w:rsid w:val="00010B10"/>
    <w:rsid w:val="00011B17"/>
    <w:rsid w:val="00020CD9"/>
    <w:rsid w:val="00022497"/>
    <w:rsid w:val="000319D8"/>
    <w:rsid w:val="000411D0"/>
    <w:rsid w:val="00043A6E"/>
    <w:rsid w:val="00052124"/>
    <w:rsid w:val="0006040A"/>
    <w:rsid w:val="00063450"/>
    <w:rsid w:val="0006773F"/>
    <w:rsid w:val="000A0F85"/>
    <w:rsid w:val="000D2C0A"/>
    <w:rsid w:val="000E14E8"/>
    <w:rsid w:val="000F5890"/>
    <w:rsid w:val="001119D6"/>
    <w:rsid w:val="00112234"/>
    <w:rsid w:val="00120B4A"/>
    <w:rsid w:val="0014794E"/>
    <w:rsid w:val="00180A30"/>
    <w:rsid w:val="001A222E"/>
    <w:rsid w:val="001A30D1"/>
    <w:rsid w:val="001A69F9"/>
    <w:rsid w:val="001B059D"/>
    <w:rsid w:val="001B0861"/>
    <w:rsid w:val="001B7D57"/>
    <w:rsid w:val="001D7F40"/>
    <w:rsid w:val="001F288A"/>
    <w:rsid w:val="00212BF7"/>
    <w:rsid w:val="0022040E"/>
    <w:rsid w:val="00220BD2"/>
    <w:rsid w:val="00220ECF"/>
    <w:rsid w:val="00223153"/>
    <w:rsid w:val="0022582D"/>
    <w:rsid w:val="0023579D"/>
    <w:rsid w:val="002469A4"/>
    <w:rsid w:val="002545BD"/>
    <w:rsid w:val="002567B0"/>
    <w:rsid w:val="0025722C"/>
    <w:rsid w:val="00262C9C"/>
    <w:rsid w:val="0026309E"/>
    <w:rsid w:val="00273711"/>
    <w:rsid w:val="0027487A"/>
    <w:rsid w:val="00277A91"/>
    <w:rsid w:val="00283938"/>
    <w:rsid w:val="00290562"/>
    <w:rsid w:val="00292108"/>
    <w:rsid w:val="002A6B26"/>
    <w:rsid w:val="002B15D0"/>
    <w:rsid w:val="002B574E"/>
    <w:rsid w:val="002D01BB"/>
    <w:rsid w:val="002E1D56"/>
    <w:rsid w:val="002E5125"/>
    <w:rsid w:val="003112B6"/>
    <w:rsid w:val="003262C8"/>
    <w:rsid w:val="00343CE9"/>
    <w:rsid w:val="00345A14"/>
    <w:rsid w:val="00361171"/>
    <w:rsid w:val="00361AB3"/>
    <w:rsid w:val="0037410F"/>
    <w:rsid w:val="0037480E"/>
    <w:rsid w:val="00380AEF"/>
    <w:rsid w:val="0038170C"/>
    <w:rsid w:val="003825AC"/>
    <w:rsid w:val="0039084B"/>
    <w:rsid w:val="00391A5C"/>
    <w:rsid w:val="003945A3"/>
    <w:rsid w:val="003A2B1E"/>
    <w:rsid w:val="003A3847"/>
    <w:rsid w:val="003B3351"/>
    <w:rsid w:val="003C0882"/>
    <w:rsid w:val="003C25DE"/>
    <w:rsid w:val="003C5D8E"/>
    <w:rsid w:val="003E3C63"/>
    <w:rsid w:val="003E7BB0"/>
    <w:rsid w:val="003F4556"/>
    <w:rsid w:val="004023B2"/>
    <w:rsid w:val="00406DD1"/>
    <w:rsid w:val="004207F2"/>
    <w:rsid w:val="00437448"/>
    <w:rsid w:val="00441709"/>
    <w:rsid w:val="0045468B"/>
    <w:rsid w:val="004843C7"/>
    <w:rsid w:val="004A4FEF"/>
    <w:rsid w:val="004B302F"/>
    <w:rsid w:val="004C7184"/>
    <w:rsid w:val="004D3509"/>
    <w:rsid w:val="004F4838"/>
    <w:rsid w:val="0050627F"/>
    <w:rsid w:val="00520B73"/>
    <w:rsid w:val="00524C3F"/>
    <w:rsid w:val="00532A72"/>
    <w:rsid w:val="00542A72"/>
    <w:rsid w:val="00543AB0"/>
    <w:rsid w:val="00545166"/>
    <w:rsid w:val="00547ED2"/>
    <w:rsid w:val="00556B9F"/>
    <w:rsid w:val="005664D5"/>
    <w:rsid w:val="005671AF"/>
    <w:rsid w:val="00570F4F"/>
    <w:rsid w:val="005A5F40"/>
    <w:rsid w:val="005B13E6"/>
    <w:rsid w:val="005B4305"/>
    <w:rsid w:val="005B55B6"/>
    <w:rsid w:val="005D2B95"/>
    <w:rsid w:val="005D3CE5"/>
    <w:rsid w:val="005E3453"/>
    <w:rsid w:val="00603861"/>
    <w:rsid w:val="00611FB3"/>
    <w:rsid w:val="006252F1"/>
    <w:rsid w:val="00631A89"/>
    <w:rsid w:val="00632388"/>
    <w:rsid w:val="006332D0"/>
    <w:rsid w:val="00633BAA"/>
    <w:rsid w:val="00652080"/>
    <w:rsid w:val="0067374F"/>
    <w:rsid w:val="00675853"/>
    <w:rsid w:val="00676E05"/>
    <w:rsid w:val="0068092C"/>
    <w:rsid w:val="00683679"/>
    <w:rsid w:val="006A3486"/>
    <w:rsid w:val="006A7C94"/>
    <w:rsid w:val="006B0F95"/>
    <w:rsid w:val="006B3D20"/>
    <w:rsid w:val="006C24DE"/>
    <w:rsid w:val="006C263E"/>
    <w:rsid w:val="006E3651"/>
    <w:rsid w:val="006F2041"/>
    <w:rsid w:val="006F2CF0"/>
    <w:rsid w:val="006F55AE"/>
    <w:rsid w:val="00705075"/>
    <w:rsid w:val="00710ED9"/>
    <w:rsid w:val="00722B2D"/>
    <w:rsid w:val="0074025D"/>
    <w:rsid w:val="00795867"/>
    <w:rsid w:val="007A0F14"/>
    <w:rsid w:val="007B00DB"/>
    <w:rsid w:val="007B107E"/>
    <w:rsid w:val="007B4CC1"/>
    <w:rsid w:val="007B6BB2"/>
    <w:rsid w:val="007C4987"/>
    <w:rsid w:val="00835646"/>
    <w:rsid w:val="00843E4A"/>
    <w:rsid w:val="00853B3C"/>
    <w:rsid w:val="008748A3"/>
    <w:rsid w:val="00892E85"/>
    <w:rsid w:val="00892EFF"/>
    <w:rsid w:val="008941FE"/>
    <w:rsid w:val="008A2FD3"/>
    <w:rsid w:val="008A6D41"/>
    <w:rsid w:val="008B1055"/>
    <w:rsid w:val="008B5F8C"/>
    <w:rsid w:val="008E597B"/>
    <w:rsid w:val="0092301E"/>
    <w:rsid w:val="00944FC5"/>
    <w:rsid w:val="00964C48"/>
    <w:rsid w:val="00977226"/>
    <w:rsid w:val="0099214C"/>
    <w:rsid w:val="009C66C4"/>
    <w:rsid w:val="009E02A8"/>
    <w:rsid w:val="009F7EBE"/>
    <w:rsid w:val="00A31C08"/>
    <w:rsid w:val="00A35B53"/>
    <w:rsid w:val="00A36F2D"/>
    <w:rsid w:val="00A37B10"/>
    <w:rsid w:val="00A53EFD"/>
    <w:rsid w:val="00A566EA"/>
    <w:rsid w:val="00A61198"/>
    <w:rsid w:val="00A6139F"/>
    <w:rsid w:val="00A657BB"/>
    <w:rsid w:val="00A70182"/>
    <w:rsid w:val="00A80469"/>
    <w:rsid w:val="00A944D0"/>
    <w:rsid w:val="00A962F3"/>
    <w:rsid w:val="00AA4278"/>
    <w:rsid w:val="00AC1ACE"/>
    <w:rsid w:val="00AC2F85"/>
    <w:rsid w:val="00AC64BA"/>
    <w:rsid w:val="00AF2B7C"/>
    <w:rsid w:val="00B036DB"/>
    <w:rsid w:val="00B06D58"/>
    <w:rsid w:val="00B06EFE"/>
    <w:rsid w:val="00B16E1E"/>
    <w:rsid w:val="00B24598"/>
    <w:rsid w:val="00B302F5"/>
    <w:rsid w:val="00B32A1F"/>
    <w:rsid w:val="00B469B1"/>
    <w:rsid w:val="00B531BE"/>
    <w:rsid w:val="00B552EB"/>
    <w:rsid w:val="00B5661F"/>
    <w:rsid w:val="00BA4604"/>
    <w:rsid w:val="00BB105D"/>
    <w:rsid w:val="00BB22DB"/>
    <w:rsid w:val="00BC3338"/>
    <w:rsid w:val="00BD74B4"/>
    <w:rsid w:val="00BE67C1"/>
    <w:rsid w:val="00BF42CA"/>
    <w:rsid w:val="00C04046"/>
    <w:rsid w:val="00C05575"/>
    <w:rsid w:val="00C1156E"/>
    <w:rsid w:val="00C12AF4"/>
    <w:rsid w:val="00C16EE9"/>
    <w:rsid w:val="00C3594B"/>
    <w:rsid w:val="00C42ED6"/>
    <w:rsid w:val="00C5416B"/>
    <w:rsid w:val="00C63AA3"/>
    <w:rsid w:val="00C64723"/>
    <w:rsid w:val="00C66FED"/>
    <w:rsid w:val="00C80E62"/>
    <w:rsid w:val="00C83FBE"/>
    <w:rsid w:val="00C9042C"/>
    <w:rsid w:val="00CB1174"/>
    <w:rsid w:val="00CC071E"/>
    <w:rsid w:val="00CC0A6B"/>
    <w:rsid w:val="00CE3B6A"/>
    <w:rsid w:val="00D07751"/>
    <w:rsid w:val="00D106A3"/>
    <w:rsid w:val="00D2059B"/>
    <w:rsid w:val="00D2581F"/>
    <w:rsid w:val="00D25CA6"/>
    <w:rsid w:val="00D50E98"/>
    <w:rsid w:val="00D51AA7"/>
    <w:rsid w:val="00D90B56"/>
    <w:rsid w:val="00D97066"/>
    <w:rsid w:val="00DA75FC"/>
    <w:rsid w:val="00DF025E"/>
    <w:rsid w:val="00DF196A"/>
    <w:rsid w:val="00E23681"/>
    <w:rsid w:val="00E6026F"/>
    <w:rsid w:val="00E64DDB"/>
    <w:rsid w:val="00E65DFE"/>
    <w:rsid w:val="00E665B9"/>
    <w:rsid w:val="00E76D74"/>
    <w:rsid w:val="00E9717B"/>
    <w:rsid w:val="00EA05B1"/>
    <w:rsid w:val="00EA08E3"/>
    <w:rsid w:val="00EC49FE"/>
    <w:rsid w:val="00EC551F"/>
    <w:rsid w:val="00ED22AE"/>
    <w:rsid w:val="00ED4BBA"/>
    <w:rsid w:val="00ED66E3"/>
    <w:rsid w:val="00EE39FE"/>
    <w:rsid w:val="00EE70EF"/>
    <w:rsid w:val="00EF4810"/>
    <w:rsid w:val="00F04FDC"/>
    <w:rsid w:val="00F05EE1"/>
    <w:rsid w:val="00F07383"/>
    <w:rsid w:val="00F142A1"/>
    <w:rsid w:val="00F219EE"/>
    <w:rsid w:val="00F32331"/>
    <w:rsid w:val="00F559A7"/>
    <w:rsid w:val="00F61EFE"/>
    <w:rsid w:val="00F70B45"/>
    <w:rsid w:val="00F84092"/>
    <w:rsid w:val="00F84A22"/>
    <w:rsid w:val="00F87897"/>
    <w:rsid w:val="00F966A4"/>
    <w:rsid w:val="00FC4CC4"/>
    <w:rsid w:val="00FD3A80"/>
    <w:rsid w:val="00FD4A06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  <w14:docId w14:val="73B59107"/>
  <w15:chartTrackingRefBased/>
  <w15:docId w15:val="{493A1CD6-7155-4BD9-8855-F2267A3C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uiPriority w:val="99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styleId="Rodap">
    <w:name w:val="footer"/>
    <w:basedOn w:val="Normal"/>
    <w:link w:val="RodapChar"/>
    <w:rsid w:val="00F84A22"/>
    <w:pPr>
      <w:tabs>
        <w:tab w:val="clear" w:pos="720"/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F84A22"/>
    <w:rPr>
      <w:rFonts w:ascii="Times" w:hAnsi="Times"/>
      <w:sz w:val="24"/>
      <w:lang w:val="en-US"/>
    </w:rPr>
  </w:style>
  <w:style w:type="paragraph" w:styleId="Cabealho">
    <w:name w:val="header"/>
    <w:basedOn w:val="Normal"/>
    <w:link w:val="CabealhoChar"/>
    <w:rsid w:val="00F84A22"/>
    <w:pPr>
      <w:tabs>
        <w:tab w:val="clear" w:pos="720"/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F84A22"/>
    <w:rPr>
      <w:rFonts w:ascii="Times" w:hAnsi="Times"/>
      <w:sz w:val="24"/>
      <w:lang w:val="en-US"/>
    </w:rPr>
  </w:style>
  <w:style w:type="character" w:styleId="Forte">
    <w:name w:val="Strong"/>
    <w:uiPriority w:val="22"/>
    <w:qFormat/>
    <w:rsid w:val="003A2B1E"/>
    <w:rPr>
      <w:b/>
      <w:bCs/>
    </w:rPr>
  </w:style>
  <w:style w:type="paragraph" w:styleId="SemEspaamento">
    <w:name w:val="No Spacing"/>
    <w:uiPriority w:val="1"/>
    <w:qFormat/>
    <w:rsid w:val="00B24598"/>
    <w:pPr>
      <w:tabs>
        <w:tab w:val="left" w:pos="720"/>
      </w:tabs>
      <w:jc w:val="both"/>
    </w:pPr>
    <w:rPr>
      <w:rFonts w:ascii="Times" w:hAnsi="Times"/>
      <w:sz w:val="24"/>
      <w:lang w:val="en-US"/>
    </w:rPr>
  </w:style>
  <w:style w:type="paragraph" w:customStyle="1" w:styleId="msonormal0">
    <w:name w:val="msonormal"/>
    <w:basedOn w:val="Normal"/>
    <w:rsid w:val="00B302F5"/>
    <w:pPr>
      <w:tabs>
        <w:tab w:val="clear" w:pos="720"/>
      </w:tabs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character" w:styleId="MenoPendente">
    <w:name w:val="Unresolved Mention"/>
    <w:uiPriority w:val="99"/>
    <w:semiHidden/>
    <w:unhideWhenUsed/>
    <w:rsid w:val="00B036DB"/>
    <w:rPr>
      <w:color w:val="605E5C"/>
      <w:shd w:val="clear" w:color="auto" w:fill="E1DFDD"/>
    </w:rPr>
  </w:style>
  <w:style w:type="character" w:styleId="HiperlinkVisitado">
    <w:name w:val="FollowedHyperlink"/>
    <w:rsid w:val="008A2FD3"/>
    <w:rPr>
      <w:color w:val="96607D"/>
      <w:u w:val="single"/>
    </w:rPr>
  </w:style>
  <w:style w:type="paragraph" w:styleId="PargrafodaLista">
    <w:name w:val="List Paragraph"/>
    <w:basedOn w:val="Normal"/>
    <w:uiPriority w:val="34"/>
    <w:qFormat/>
    <w:rsid w:val="00B469B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4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42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9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3987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3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717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2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7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7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6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4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75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5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5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436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azure-samples.github.io/raspberry-pi-web-simulator/" TargetMode="Externa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oter" Target="footer4.xml"/><Relationship Id="rId7" Type="http://schemas.openxmlformats.org/officeDocument/2006/relationships/header" Target="header1.xml"/><Relationship Id="rId12" Type="http://schemas.openxmlformats.org/officeDocument/2006/relationships/hyperlink" Target="https://github.com/Azure-Samples/web-apps-node-iot-hub-data-visualization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yperlink" Target="https://App-iot-fullstack-05.azurewebsites.ne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ilvanPOliveira/iotMissaoPratica05" TargetMode="External"/><Relationship Id="rId24" Type="http://schemas.openxmlformats.org/officeDocument/2006/relationships/image" Target="media/image11.png"/><Relationship Id="rId32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://iothubconnectionstring/=hostname=hub-iot-fullstack-05.azure-devices.net/" TargetMode="External"/><Relationship Id="rId28" Type="http://schemas.openxmlformats.org/officeDocument/2006/relationships/hyperlink" Target="https://gilvanuser@app-iot-fullstack-05.scm.azurewebsites.net/App-iot-fullstack-05.git" TargetMode="External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5.png"/><Relationship Id="rId35" Type="http://schemas.openxmlformats.org/officeDocument/2006/relationships/fontTable" Target="fontTable.xml"/><Relationship Id="rId8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0</TotalTime>
  <Pages>10</Pages>
  <Words>1443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9223</CharactersWithSpaces>
  <SharedDoc>false</SharedDoc>
  <HLinks>
    <vt:vector size="18" baseType="variant">
      <vt:variant>
        <vt:i4>8323110</vt:i4>
      </vt:variant>
      <vt:variant>
        <vt:i4>6</vt:i4>
      </vt:variant>
      <vt:variant>
        <vt:i4>0</vt:i4>
      </vt:variant>
      <vt:variant>
        <vt:i4>5</vt:i4>
      </vt:variant>
      <vt:variant>
        <vt:lpwstr>http://localhost:3000/</vt:lpwstr>
      </vt:variant>
      <vt:variant>
        <vt:lpwstr/>
      </vt:variant>
      <vt:variant>
        <vt:i4>1114134</vt:i4>
      </vt:variant>
      <vt:variant>
        <vt:i4>3</vt:i4>
      </vt:variant>
      <vt:variant>
        <vt:i4>0</vt:i4>
      </vt:variant>
      <vt:variant>
        <vt:i4>5</vt:i4>
      </vt:variant>
      <vt:variant>
        <vt:lpwstr>http://hostname/=hub-iot-fullstack.azure-devices.net/</vt:lpwstr>
      </vt:variant>
      <vt:variant>
        <vt:lpwstr/>
      </vt:variant>
      <vt:variant>
        <vt:i4>1310789</vt:i4>
      </vt:variant>
      <vt:variant>
        <vt:i4>0</vt:i4>
      </vt:variant>
      <vt:variant>
        <vt:i4>0</vt:i4>
      </vt:variant>
      <vt:variant>
        <vt:i4>5</vt:i4>
      </vt:variant>
      <vt:variant>
        <vt:lpwstr>https://github.com/Azure-Samples/web-apps-node-iot-hub-data-visualization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Gilvan Oliveira</cp:lastModifiedBy>
  <cp:revision>2</cp:revision>
  <cp:lastPrinted>2024-10-28T00:35:00Z</cp:lastPrinted>
  <dcterms:created xsi:type="dcterms:W3CDTF">2024-10-28T00:35:00Z</dcterms:created>
  <dcterms:modified xsi:type="dcterms:W3CDTF">2024-10-28T00:35:00Z</dcterms:modified>
</cp:coreProperties>
</file>